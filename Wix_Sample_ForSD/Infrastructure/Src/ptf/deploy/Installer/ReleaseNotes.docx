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F1" w:rsidRPr="00BD5FB9" w:rsidRDefault="00D84FE2" w:rsidP="00C342F1">
      <w:pPr>
        <w:jc w:val="center"/>
        <w:rPr>
          <w:rFonts w:ascii="Calibri" w:hAnsi="Calibri" w:cs="Calibri"/>
          <w:b/>
          <w:sz w:val="36"/>
          <w:szCs w:val="36"/>
        </w:rPr>
      </w:pPr>
      <w:bookmarkStart w:id="0" w:name="_Toc186613215"/>
      <w:bookmarkStart w:id="1" w:name="_Toc186619992"/>
      <w:r>
        <w:rPr>
          <w:rFonts w:ascii="Calibri" w:hAnsi="Calibri" w:cs="Calibri"/>
          <w:b/>
          <w:sz w:val="36"/>
          <w:szCs w:val="36"/>
        </w:rPr>
        <w:t>Microsoft</w:t>
      </w:r>
      <w:r w:rsidR="00CB51A6" w:rsidRPr="00BD5FB9">
        <w:rPr>
          <w:rFonts w:ascii="Calibri" w:hAnsi="Calibri" w:cs="Calibri"/>
          <w:b/>
          <w:sz w:val="36"/>
          <w:szCs w:val="36"/>
        </w:rPr>
        <w:t xml:space="preserve"> </w:t>
      </w:r>
      <w:r w:rsidR="00CE6EFA" w:rsidRPr="00BD5FB9">
        <w:rPr>
          <w:rFonts w:ascii="Calibri" w:hAnsi="Calibri" w:cs="Calibri"/>
          <w:b/>
          <w:sz w:val="36"/>
          <w:szCs w:val="36"/>
        </w:rPr>
        <w:t xml:space="preserve">Protocol </w:t>
      </w:r>
      <w:r w:rsidR="00C3691C">
        <w:rPr>
          <w:rFonts w:ascii="Calibri" w:hAnsi="Calibri" w:cs="Calibri"/>
          <w:b/>
          <w:sz w:val="36"/>
          <w:szCs w:val="36"/>
        </w:rPr>
        <w:t xml:space="preserve">Test </w:t>
      </w:r>
      <w:r w:rsidR="00DD6AEC">
        <w:rPr>
          <w:rFonts w:ascii="Calibri" w:hAnsi="Calibri" w:cs="Calibri"/>
          <w:b/>
          <w:sz w:val="36"/>
          <w:szCs w:val="36"/>
        </w:rPr>
        <w:t>Framework</w:t>
      </w:r>
      <w:r w:rsidR="004410F1" w:rsidRPr="00BD5FB9">
        <w:rPr>
          <w:rFonts w:ascii="Calibri" w:hAnsi="Calibri" w:cs="Calibri"/>
          <w:b/>
          <w:sz w:val="36"/>
          <w:szCs w:val="36"/>
        </w:rPr>
        <w:t xml:space="preserve"> Release Notes</w:t>
      </w:r>
    </w:p>
    <w:bookmarkEnd w:id="0"/>
    <w:bookmarkEnd w:id="1"/>
    <w:p w:rsidR="004410F1" w:rsidRPr="00963549" w:rsidRDefault="00D84FE2" w:rsidP="003A3162">
      <w:pPr>
        <w:jc w:val="center"/>
      </w:pPr>
      <w:r>
        <w:t>April</w:t>
      </w:r>
      <w:r w:rsidR="00E310D0" w:rsidRPr="002B7A85">
        <w:t>, 20</w:t>
      </w:r>
      <w:r w:rsidR="002C4CD2" w:rsidRPr="002B7A85">
        <w:t>1</w:t>
      </w:r>
      <w:r w:rsidR="00DD6AEC">
        <w:t>1</w:t>
      </w:r>
    </w:p>
    <w:p w:rsidR="004410F1" w:rsidRPr="00BD5FB9" w:rsidRDefault="004410F1" w:rsidP="00BD5FB9">
      <w:pPr>
        <w:keepNext/>
        <w:pBdr>
          <w:bottom w:val="single" w:sz="12" w:space="1" w:color="BF9800"/>
        </w:pBdr>
        <w:spacing w:before="600"/>
        <w:rPr>
          <w:rFonts w:ascii="Calibri" w:hAnsi="Calibri" w:cs="Calibri"/>
          <w:b/>
          <w:sz w:val="32"/>
          <w:szCs w:val="32"/>
        </w:rPr>
      </w:pPr>
      <w:r w:rsidRPr="00BD5FB9">
        <w:rPr>
          <w:rFonts w:ascii="Calibri" w:hAnsi="Calibri" w:cs="Calibri"/>
          <w:b/>
          <w:sz w:val="32"/>
          <w:szCs w:val="32"/>
        </w:rPr>
        <w:t>Contents</w:t>
      </w:r>
    </w:p>
    <w:p w:rsidR="0030389D" w:rsidRDefault="00067EE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r>
        <w:fldChar w:fldCharType="begin"/>
      </w:r>
      <w:r w:rsidR="004410F1">
        <w:instrText xml:space="preserve"> TOC \o "1-3" \h \z \u </w:instrText>
      </w:r>
      <w:r>
        <w:fldChar w:fldCharType="separate"/>
      </w:r>
      <w:hyperlink w:anchor="_Toc278548192" w:history="1">
        <w:r w:rsidR="0030389D" w:rsidRPr="001D73A4">
          <w:rPr>
            <w:rStyle w:val="Hyperlink"/>
            <w:noProof/>
          </w:rPr>
          <w:t>Overview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_Toc278548192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2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3" w:history="1">
        <w:r w:rsidR="0030389D" w:rsidRPr="001D73A4">
          <w:rPr>
            <w:rStyle w:val="Hyperlink"/>
            <w:noProof/>
          </w:rPr>
          <w:t>Installation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_Toc278548193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2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4" w:history="1">
        <w:r w:rsidR="0030389D" w:rsidRPr="001D73A4">
          <w:rPr>
            <w:rStyle w:val="Hyperlink"/>
            <w:noProof/>
          </w:rPr>
          <w:t>New and Enhanced Features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_Toc278548194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2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5" w:history="1">
        <w:r w:rsidR="0030389D" w:rsidRPr="001D73A4">
          <w:rPr>
            <w:rStyle w:val="Hyperlink"/>
            <w:noProof/>
          </w:rPr>
          <w:t>Dependencies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_Toc278548195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4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6" w:history="1">
        <w:r w:rsidR="0030389D" w:rsidRPr="001D73A4">
          <w:rPr>
            <w:rStyle w:val="Hyperlink"/>
            <w:noProof/>
          </w:rPr>
          <w:t>Removed Features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_Toc278548196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4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7" w:history="1">
        <w:r w:rsidR="0030389D" w:rsidRPr="001D73A4">
          <w:rPr>
            <w:rStyle w:val="Hyperlink"/>
            <w:noProof/>
          </w:rPr>
          <w:t>Breaking Changes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_Toc278548197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4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8" w:history="1">
        <w:r w:rsidR="0030389D" w:rsidRPr="001D73A4">
          <w:rPr>
            <w:rStyle w:val="Hyperlink"/>
            <w:noProof/>
          </w:rPr>
          <w:t>Known Outstanding Issues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_Toc278548198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4</w:t>
        </w:r>
        <w:r w:rsidR="0030389D">
          <w:rPr>
            <w:noProof/>
            <w:webHidden/>
          </w:rPr>
          <w:fldChar w:fldCharType="end"/>
        </w:r>
      </w:hyperlink>
    </w:p>
    <w:p w:rsidR="0030389D" w:rsidRDefault="009626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hyperlink w:anchor="_Toc278548199" w:history="1">
        <w:r w:rsidR="0030389D" w:rsidRPr="001D73A4">
          <w:rPr>
            <w:rStyle w:val="Hyperlink"/>
            <w:noProof/>
          </w:rPr>
          <w:t>Bugs Fixed</w:t>
        </w:r>
        <w:r w:rsidR="0030389D">
          <w:rPr>
            <w:noProof/>
            <w:webHidden/>
          </w:rPr>
          <w:tab/>
        </w:r>
        <w:r w:rsidR="0030389D">
          <w:rPr>
            <w:noProof/>
            <w:webHidden/>
          </w:rPr>
          <w:fldChar w:fldCharType="begin"/>
        </w:r>
        <w:r w:rsidR="0030389D">
          <w:rPr>
            <w:noProof/>
            <w:webHidden/>
          </w:rPr>
          <w:instrText xml:space="preserve"> PAGEREF _Toc278548199 \h </w:instrText>
        </w:r>
        <w:r w:rsidR="0030389D">
          <w:rPr>
            <w:noProof/>
            <w:webHidden/>
          </w:rPr>
        </w:r>
        <w:r w:rsidR="0030389D">
          <w:rPr>
            <w:noProof/>
            <w:webHidden/>
          </w:rPr>
          <w:fldChar w:fldCharType="separate"/>
        </w:r>
        <w:r w:rsidR="0030389D">
          <w:rPr>
            <w:noProof/>
            <w:webHidden/>
          </w:rPr>
          <w:t>4</w:t>
        </w:r>
        <w:r w:rsidR="0030389D">
          <w:rPr>
            <w:noProof/>
            <w:webHidden/>
          </w:rPr>
          <w:fldChar w:fldCharType="end"/>
        </w:r>
      </w:hyperlink>
    </w:p>
    <w:p w:rsidR="004410F1" w:rsidRDefault="00067EEE" w:rsidP="00CE6EFA">
      <w:pPr>
        <w:pStyle w:val="Heading1"/>
      </w:pPr>
      <w:r>
        <w:fldChar w:fldCharType="end"/>
      </w:r>
      <w:r w:rsidR="004410F1">
        <w:br w:type="page"/>
      </w:r>
      <w:bookmarkStart w:id="2" w:name="_Toc278548192"/>
      <w:r w:rsidR="004410F1">
        <w:lastRenderedPageBreak/>
        <w:t>Overview</w:t>
      </w:r>
      <w:bookmarkEnd w:id="2"/>
    </w:p>
    <w:p w:rsidR="004410F1" w:rsidRDefault="004410F1" w:rsidP="00170AE8">
      <w:pPr>
        <w:spacing w:before="100" w:beforeAutospacing="1" w:after="100" w:afterAutospacing="1"/>
      </w:pPr>
      <w:r>
        <w:t xml:space="preserve">This document provides </w:t>
      </w:r>
      <w:r w:rsidR="003E5190">
        <w:t>information</w:t>
      </w:r>
      <w:r w:rsidR="00AE59B0">
        <w:t xml:space="preserve"> of Protocol </w:t>
      </w:r>
      <w:r w:rsidR="00C3691C" w:rsidRPr="00C3691C">
        <w:t xml:space="preserve">Test </w:t>
      </w:r>
      <w:r w:rsidR="00DD6AEC">
        <w:t>Framework</w:t>
      </w:r>
      <w:r w:rsidR="00BC338A">
        <w:t>.</w:t>
      </w:r>
    </w:p>
    <w:p w:rsidR="004410F1" w:rsidRPr="00963549" w:rsidRDefault="004410F1" w:rsidP="00170AE8">
      <w:pPr>
        <w:spacing w:before="100" w:beforeAutospacing="1" w:after="100" w:afterAutospacing="1"/>
      </w:pPr>
      <w:r w:rsidRPr="00963549">
        <w:t xml:space="preserve">Please read these release notes </w:t>
      </w:r>
      <w:r w:rsidR="003E5190" w:rsidRPr="00963549">
        <w:t xml:space="preserve">carefully </w:t>
      </w:r>
      <w:r w:rsidRPr="00963549">
        <w:t>before using this release.</w:t>
      </w:r>
    </w:p>
    <w:p w:rsidR="004410F1" w:rsidRPr="00963549" w:rsidRDefault="004410F1" w:rsidP="00CE6EFA">
      <w:pPr>
        <w:pStyle w:val="Heading1"/>
      </w:pPr>
      <w:bookmarkStart w:id="3" w:name="_Toc278548193"/>
      <w:bookmarkStart w:id="4" w:name="_Toc199830330"/>
      <w:bookmarkStart w:id="5" w:name="_Toc175969936"/>
      <w:bookmarkStart w:id="6" w:name="SystemRequirements"/>
      <w:r>
        <w:t>Installation</w:t>
      </w:r>
      <w:bookmarkEnd w:id="3"/>
    </w:p>
    <w:p w:rsidR="00B34BBD" w:rsidRDefault="00D84FE2" w:rsidP="00072633">
      <w:pPr>
        <w:spacing w:before="240"/>
      </w:pPr>
      <w:r>
        <w:t>Run installer to install Protocol Test Framework</w:t>
      </w:r>
      <w:r w:rsidR="00072633">
        <w:t>.</w:t>
      </w:r>
    </w:p>
    <w:p w:rsidR="00180136" w:rsidRDefault="00D84FE2" w:rsidP="00180136">
      <w:r>
        <w:t>O</w:t>
      </w:r>
      <w:r w:rsidR="00180136">
        <w:t>ld version of Protocol Test Framework</w:t>
      </w:r>
      <w:r>
        <w:t xml:space="preserve"> should be uninstalled</w:t>
      </w:r>
      <w:r w:rsidR="00180136">
        <w:t xml:space="preserve"> before instal</w:t>
      </w:r>
      <w:r>
        <w:t>lation.</w:t>
      </w:r>
    </w:p>
    <w:p w:rsidR="004410F1" w:rsidRDefault="004410F1" w:rsidP="00CE6EFA">
      <w:pPr>
        <w:pStyle w:val="Heading1"/>
      </w:pPr>
      <w:bookmarkStart w:id="7" w:name="_Toc278548194"/>
      <w:bookmarkEnd w:id="4"/>
      <w:bookmarkEnd w:id="5"/>
      <w:r>
        <w:t xml:space="preserve">New </w:t>
      </w:r>
      <w:r w:rsidRPr="004F30B7">
        <w:t>and</w:t>
      </w:r>
      <w:r>
        <w:t xml:space="preserve"> Enhanced Features</w:t>
      </w:r>
      <w:bookmarkEnd w:id="7"/>
    </w:p>
    <w:p w:rsidR="002C79FE" w:rsidRDefault="00D84FE2" w:rsidP="00B70FE5">
      <w:pPr>
        <w:pStyle w:val="ListParagraph"/>
        <w:numPr>
          <w:ilvl w:val="0"/>
          <w:numId w:val="35"/>
        </w:numPr>
      </w:pPr>
      <w:r>
        <w:t>Standalone Protocol Test Framework installer</w:t>
      </w:r>
    </w:p>
    <w:p w:rsidR="00D84FE2" w:rsidRDefault="00D84FE2" w:rsidP="00B70FE5">
      <w:pPr>
        <w:pStyle w:val="ListParagraph"/>
        <w:numPr>
          <w:ilvl w:val="0"/>
          <w:numId w:val="35"/>
        </w:numPr>
      </w:pPr>
      <w:r>
        <w:t>Installation merge module</w:t>
      </w:r>
      <w:bookmarkStart w:id="8" w:name="_GoBack"/>
      <w:bookmarkEnd w:id="8"/>
    </w:p>
    <w:p w:rsidR="009230C9" w:rsidRDefault="0012217E" w:rsidP="00666505">
      <w:pPr>
        <w:pStyle w:val="Heading1"/>
      </w:pPr>
      <w:bookmarkStart w:id="9" w:name="_Toc278548195"/>
      <w:r>
        <w:t>Dependencies</w:t>
      </w:r>
      <w:bookmarkEnd w:id="9"/>
    </w:p>
    <w:p w:rsidR="00666505" w:rsidRDefault="00D84FE2" w:rsidP="00666505">
      <w:pPr>
        <w:pStyle w:val="ListParagraph"/>
        <w:numPr>
          <w:ilvl w:val="0"/>
          <w:numId w:val="15"/>
        </w:numPr>
      </w:pPr>
      <w:r>
        <w:t>.Net Framework 2.0 or above.</w:t>
      </w:r>
    </w:p>
    <w:p w:rsidR="001E492A" w:rsidRDefault="001E492A" w:rsidP="00CE6EFA">
      <w:pPr>
        <w:pStyle w:val="Heading1"/>
      </w:pPr>
      <w:bookmarkStart w:id="10" w:name="_Toc278548196"/>
      <w:r>
        <w:t xml:space="preserve">Removed </w:t>
      </w:r>
      <w:r w:rsidRPr="00C616D4">
        <w:t>Features</w:t>
      </w:r>
      <w:bookmarkEnd w:id="10"/>
    </w:p>
    <w:p w:rsidR="00944842" w:rsidRDefault="00B46570" w:rsidP="00944842">
      <w:pPr>
        <w:rPr>
          <w:lang w:eastAsia="zh-CN"/>
        </w:rPr>
      </w:pPr>
      <w:r>
        <w:rPr>
          <w:lang w:eastAsia="zh-CN"/>
        </w:rPr>
        <w:t>None</w:t>
      </w:r>
    </w:p>
    <w:p w:rsidR="004410F1" w:rsidRDefault="004410F1" w:rsidP="00CE6EFA">
      <w:pPr>
        <w:pStyle w:val="Heading1"/>
      </w:pPr>
      <w:bookmarkStart w:id="11" w:name="_Toc278548197"/>
      <w:r>
        <w:t>Breaking C</w:t>
      </w:r>
      <w:r w:rsidRPr="00963549">
        <w:t>hanges</w:t>
      </w:r>
      <w:bookmarkEnd w:id="11"/>
    </w:p>
    <w:p w:rsidR="005D0BF5" w:rsidRPr="005D0BF5" w:rsidRDefault="002C79FE" w:rsidP="002C79FE">
      <w:pPr>
        <w:pStyle w:val="ListBullet"/>
        <w:numPr>
          <w:ilvl w:val="0"/>
          <w:numId w:val="0"/>
        </w:numPr>
      </w:pPr>
      <w:bookmarkStart w:id="12" w:name="Issues"/>
      <w:bookmarkStart w:id="13" w:name="_Toc199830345"/>
      <w:bookmarkStart w:id="14" w:name="_Toc175969939"/>
      <w:bookmarkEnd w:id="6"/>
      <w:r>
        <w:t>None</w:t>
      </w:r>
    </w:p>
    <w:p w:rsidR="004410F1" w:rsidRDefault="004410F1" w:rsidP="00CE6EFA">
      <w:pPr>
        <w:pStyle w:val="Heading1"/>
      </w:pPr>
      <w:bookmarkStart w:id="15" w:name="_Toc278548198"/>
      <w:r w:rsidRPr="00963549">
        <w:t xml:space="preserve">Known </w:t>
      </w:r>
      <w:r>
        <w:t xml:space="preserve">Outstanding </w:t>
      </w:r>
      <w:r w:rsidRPr="00963549">
        <w:t>Issues</w:t>
      </w:r>
      <w:bookmarkEnd w:id="12"/>
      <w:bookmarkEnd w:id="13"/>
      <w:bookmarkEnd w:id="15"/>
    </w:p>
    <w:p w:rsidR="0035727F" w:rsidRDefault="00D84FE2" w:rsidP="0035727F">
      <w:r>
        <w:t>None</w:t>
      </w:r>
    </w:p>
    <w:bookmarkEnd w:id="14"/>
    <w:p w:rsidR="00EE60FF" w:rsidRPr="00EE60FF" w:rsidRDefault="00EE60FF" w:rsidP="00EE60FF">
      <w:pPr>
        <w:pStyle w:val="ListBullet"/>
        <w:numPr>
          <w:ilvl w:val="0"/>
          <w:numId w:val="0"/>
        </w:numPr>
        <w:spacing w:after="0"/>
        <w:ind w:left="714"/>
      </w:pPr>
    </w:p>
    <w:p w:rsidR="004410F1" w:rsidRDefault="004410F1" w:rsidP="00CE6EFA">
      <w:pPr>
        <w:pStyle w:val="Heading1"/>
      </w:pPr>
      <w:bookmarkStart w:id="16" w:name="_Toc278548199"/>
      <w:r>
        <w:lastRenderedPageBreak/>
        <w:t xml:space="preserve">Bugs </w:t>
      </w:r>
      <w:r w:rsidRPr="004F30B7">
        <w:t>Fixed</w:t>
      </w:r>
      <w:bookmarkEnd w:id="16"/>
    </w:p>
    <w:p w:rsidR="00E73FAF" w:rsidRDefault="00681043" w:rsidP="00681043">
      <w:r>
        <w:t>Tot</w:t>
      </w:r>
      <w:r w:rsidR="00D84FE2">
        <w:t>al Closed bugs in this release:  None</w:t>
      </w:r>
    </w:p>
    <w:p w:rsidR="00681043" w:rsidRDefault="00681043" w:rsidP="00681043">
      <w:r>
        <w:t>To</w:t>
      </w:r>
      <w:r w:rsidR="00D84FE2">
        <w:t>tal Fixed bugs in this release:  None</w:t>
      </w:r>
    </w:p>
    <w:p w:rsidR="002C3038" w:rsidRPr="00BD5FB9" w:rsidRDefault="002C3038" w:rsidP="00793A0A">
      <w:pPr>
        <w:pStyle w:val="ListBullet"/>
        <w:numPr>
          <w:ilvl w:val="0"/>
          <w:numId w:val="0"/>
        </w:numPr>
        <w:ind w:left="720" w:hanging="360"/>
        <w:rPr>
          <w:color w:val="000000"/>
          <w:highlight w:val="yellow"/>
        </w:rPr>
      </w:pPr>
    </w:p>
    <w:sectPr w:rsidR="002C3038" w:rsidRPr="00BD5FB9" w:rsidSect="006A465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654" w:rsidRDefault="00962654" w:rsidP="008038C8">
      <w:r>
        <w:separator/>
      </w:r>
    </w:p>
  </w:endnote>
  <w:endnote w:type="continuationSeparator" w:id="0">
    <w:p w:rsidR="00962654" w:rsidRDefault="00962654" w:rsidP="0080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FE" w:rsidRDefault="002C79F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4FE2">
      <w:rPr>
        <w:noProof/>
      </w:rPr>
      <w:t>3</w:t>
    </w:r>
    <w:r>
      <w:rPr>
        <w:noProof/>
      </w:rPr>
      <w:fldChar w:fldCharType="end"/>
    </w:r>
  </w:p>
  <w:p w:rsidR="002C79FE" w:rsidRDefault="002C7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654" w:rsidRDefault="00962654" w:rsidP="008038C8">
      <w:r>
        <w:separator/>
      </w:r>
    </w:p>
  </w:footnote>
  <w:footnote w:type="continuationSeparator" w:id="0">
    <w:p w:rsidR="00962654" w:rsidRDefault="00962654" w:rsidP="00803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CBAC3A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8746B62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">
    <w:nsid w:val="FFFFFF83"/>
    <w:multiLevelType w:val="singleLevel"/>
    <w:tmpl w:val="56D0EFD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82DCB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FC7627"/>
    <w:multiLevelType w:val="hybridMultilevel"/>
    <w:tmpl w:val="6C50BC70"/>
    <w:lvl w:ilvl="0" w:tplc="C28E68C2">
      <w:start w:val="1"/>
      <w:numFmt w:val="decimal"/>
      <w:pStyle w:val="Ordered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935B01"/>
    <w:multiLevelType w:val="hybridMultilevel"/>
    <w:tmpl w:val="ED8C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E012E"/>
    <w:multiLevelType w:val="hybridMultilevel"/>
    <w:tmpl w:val="1E34F7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C185C70"/>
    <w:multiLevelType w:val="hybridMultilevel"/>
    <w:tmpl w:val="F8DC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C3A60"/>
    <w:multiLevelType w:val="hybridMultilevel"/>
    <w:tmpl w:val="734A5FCA"/>
    <w:lvl w:ilvl="0" w:tplc="155A927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C1BCF"/>
    <w:multiLevelType w:val="multilevel"/>
    <w:tmpl w:val="8DA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597CA6"/>
    <w:multiLevelType w:val="hybridMultilevel"/>
    <w:tmpl w:val="E3D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43827"/>
    <w:multiLevelType w:val="hybridMultilevel"/>
    <w:tmpl w:val="C7D4A3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29041E"/>
    <w:multiLevelType w:val="hybridMultilevel"/>
    <w:tmpl w:val="04DA5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9C17EE"/>
    <w:multiLevelType w:val="multilevel"/>
    <w:tmpl w:val="54F8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4746BB"/>
    <w:multiLevelType w:val="hybridMultilevel"/>
    <w:tmpl w:val="1674AB24"/>
    <w:lvl w:ilvl="0" w:tplc="222E87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4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1A6609"/>
    <w:multiLevelType w:val="multilevel"/>
    <w:tmpl w:val="6B1447B6"/>
    <w:lvl w:ilvl="0">
      <w:start w:val="1"/>
      <w:numFmt w:val="upperLetter"/>
      <w:pStyle w:val="Appendix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decimal"/>
      <w:lvlRestart w:val="0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5AA70AC0"/>
    <w:multiLevelType w:val="hybridMultilevel"/>
    <w:tmpl w:val="53FE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861C2"/>
    <w:multiLevelType w:val="hybridMultilevel"/>
    <w:tmpl w:val="3A5E7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C02B1"/>
    <w:multiLevelType w:val="hybridMultilevel"/>
    <w:tmpl w:val="C3CC1D02"/>
    <w:lvl w:ilvl="0" w:tplc="CD3E6194">
      <w:start w:val="1"/>
      <w:numFmt w:val="bullet"/>
      <w:pStyle w:val="Itemiz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F66B2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168DD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980D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BA41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B0066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6F264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0E64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1B0B5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6550E39"/>
    <w:multiLevelType w:val="hybridMultilevel"/>
    <w:tmpl w:val="80A6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F558C"/>
    <w:multiLevelType w:val="hybridMultilevel"/>
    <w:tmpl w:val="58B48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4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C75A0A"/>
    <w:multiLevelType w:val="hybridMultilevel"/>
    <w:tmpl w:val="14569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F9267F"/>
    <w:multiLevelType w:val="multilevel"/>
    <w:tmpl w:val="2D58D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8"/>
  </w:num>
  <w:num w:numId="4">
    <w:abstractNumId w:val="4"/>
  </w:num>
  <w:num w:numId="5">
    <w:abstractNumId w:val="15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12"/>
  </w:num>
  <w:num w:numId="10">
    <w:abstractNumId w:val="21"/>
  </w:num>
  <w:num w:numId="11">
    <w:abstractNumId w:val="8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1"/>
  </w:num>
  <w:num w:numId="19">
    <w:abstractNumId w:val="8"/>
  </w:num>
  <w:num w:numId="20">
    <w:abstractNumId w:val="3"/>
  </w:num>
  <w:num w:numId="21">
    <w:abstractNumId w:val="8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7"/>
  </w:num>
  <w:num w:numId="35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61"/>
    <w:rsid w:val="00001BD4"/>
    <w:rsid w:val="0000278E"/>
    <w:rsid w:val="00003675"/>
    <w:rsid w:val="00004795"/>
    <w:rsid w:val="00005E5B"/>
    <w:rsid w:val="0000781B"/>
    <w:rsid w:val="000105CD"/>
    <w:rsid w:val="000119F1"/>
    <w:rsid w:val="00014698"/>
    <w:rsid w:val="00015D76"/>
    <w:rsid w:val="000160FC"/>
    <w:rsid w:val="00016469"/>
    <w:rsid w:val="0002129E"/>
    <w:rsid w:val="0002212F"/>
    <w:rsid w:val="0002219F"/>
    <w:rsid w:val="00022F14"/>
    <w:rsid w:val="00024703"/>
    <w:rsid w:val="00033FE7"/>
    <w:rsid w:val="000355E1"/>
    <w:rsid w:val="00036573"/>
    <w:rsid w:val="00042037"/>
    <w:rsid w:val="00044285"/>
    <w:rsid w:val="0004666C"/>
    <w:rsid w:val="000468D5"/>
    <w:rsid w:val="000507DC"/>
    <w:rsid w:val="00051655"/>
    <w:rsid w:val="00055659"/>
    <w:rsid w:val="00056154"/>
    <w:rsid w:val="000611D7"/>
    <w:rsid w:val="00064568"/>
    <w:rsid w:val="000659CF"/>
    <w:rsid w:val="000664DA"/>
    <w:rsid w:val="00067EEE"/>
    <w:rsid w:val="00072633"/>
    <w:rsid w:val="000732CA"/>
    <w:rsid w:val="000742A0"/>
    <w:rsid w:val="0007600F"/>
    <w:rsid w:val="00077D42"/>
    <w:rsid w:val="00081C43"/>
    <w:rsid w:val="00082C8E"/>
    <w:rsid w:val="000840C3"/>
    <w:rsid w:val="000849A2"/>
    <w:rsid w:val="00084CE2"/>
    <w:rsid w:val="0008565D"/>
    <w:rsid w:val="00085FF9"/>
    <w:rsid w:val="00087D16"/>
    <w:rsid w:val="000908DA"/>
    <w:rsid w:val="00090A52"/>
    <w:rsid w:val="00090E59"/>
    <w:rsid w:val="00091DA3"/>
    <w:rsid w:val="00092CED"/>
    <w:rsid w:val="00093C05"/>
    <w:rsid w:val="000946F7"/>
    <w:rsid w:val="00094BAF"/>
    <w:rsid w:val="00094C55"/>
    <w:rsid w:val="00094C97"/>
    <w:rsid w:val="00097541"/>
    <w:rsid w:val="00097650"/>
    <w:rsid w:val="000A014B"/>
    <w:rsid w:val="000A4AAC"/>
    <w:rsid w:val="000A4AC2"/>
    <w:rsid w:val="000A5B0F"/>
    <w:rsid w:val="000A7F01"/>
    <w:rsid w:val="000B0015"/>
    <w:rsid w:val="000B32D9"/>
    <w:rsid w:val="000B36FB"/>
    <w:rsid w:val="000B5403"/>
    <w:rsid w:val="000C00ED"/>
    <w:rsid w:val="000C099C"/>
    <w:rsid w:val="000C7BF5"/>
    <w:rsid w:val="000D0149"/>
    <w:rsid w:val="000D0B0E"/>
    <w:rsid w:val="000D1D10"/>
    <w:rsid w:val="000D1E5F"/>
    <w:rsid w:val="000E0036"/>
    <w:rsid w:val="000E0DB0"/>
    <w:rsid w:val="000E0E78"/>
    <w:rsid w:val="000E1D1A"/>
    <w:rsid w:val="000E3EC0"/>
    <w:rsid w:val="000E5A47"/>
    <w:rsid w:val="000E660C"/>
    <w:rsid w:val="000E6E5F"/>
    <w:rsid w:val="000F0DA6"/>
    <w:rsid w:val="000F1F41"/>
    <w:rsid w:val="000F5F0A"/>
    <w:rsid w:val="000F76F3"/>
    <w:rsid w:val="000F7A27"/>
    <w:rsid w:val="00100E5A"/>
    <w:rsid w:val="001017C0"/>
    <w:rsid w:val="00102123"/>
    <w:rsid w:val="001048F0"/>
    <w:rsid w:val="0010490E"/>
    <w:rsid w:val="00105968"/>
    <w:rsid w:val="00106EB8"/>
    <w:rsid w:val="0010794C"/>
    <w:rsid w:val="00107BB9"/>
    <w:rsid w:val="00113BC3"/>
    <w:rsid w:val="0011464F"/>
    <w:rsid w:val="00116986"/>
    <w:rsid w:val="00117461"/>
    <w:rsid w:val="0012217E"/>
    <w:rsid w:val="00124C51"/>
    <w:rsid w:val="001259F8"/>
    <w:rsid w:val="001326FA"/>
    <w:rsid w:val="001412FD"/>
    <w:rsid w:val="00142149"/>
    <w:rsid w:val="0014310A"/>
    <w:rsid w:val="00143F6A"/>
    <w:rsid w:val="0014662B"/>
    <w:rsid w:val="00150389"/>
    <w:rsid w:val="00150EB6"/>
    <w:rsid w:val="0015108D"/>
    <w:rsid w:val="0015620D"/>
    <w:rsid w:val="00156678"/>
    <w:rsid w:val="00166DB5"/>
    <w:rsid w:val="00167CF7"/>
    <w:rsid w:val="00170AE8"/>
    <w:rsid w:val="001759A0"/>
    <w:rsid w:val="001759F4"/>
    <w:rsid w:val="00180136"/>
    <w:rsid w:val="001803C1"/>
    <w:rsid w:val="001853D0"/>
    <w:rsid w:val="00185981"/>
    <w:rsid w:val="00186B6B"/>
    <w:rsid w:val="00191815"/>
    <w:rsid w:val="00193D60"/>
    <w:rsid w:val="00194487"/>
    <w:rsid w:val="0019610A"/>
    <w:rsid w:val="001968C0"/>
    <w:rsid w:val="00197024"/>
    <w:rsid w:val="00197878"/>
    <w:rsid w:val="00197EF3"/>
    <w:rsid w:val="001A0843"/>
    <w:rsid w:val="001A0DB3"/>
    <w:rsid w:val="001A3F4C"/>
    <w:rsid w:val="001A4240"/>
    <w:rsid w:val="001A5F33"/>
    <w:rsid w:val="001A6251"/>
    <w:rsid w:val="001B48C7"/>
    <w:rsid w:val="001B6E0C"/>
    <w:rsid w:val="001C07A2"/>
    <w:rsid w:val="001C0BF5"/>
    <w:rsid w:val="001C3429"/>
    <w:rsid w:val="001C56EB"/>
    <w:rsid w:val="001C5898"/>
    <w:rsid w:val="001C60AA"/>
    <w:rsid w:val="001C6416"/>
    <w:rsid w:val="001C7988"/>
    <w:rsid w:val="001D3C6D"/>
    <w:rsid w:val="001D4969"/>
    <w:rsid w:val="001D598C"/>
    <w:rsid w:val="001D71F1"/>
    <w:rsid w:val="001D7B7D"/>
    <w:rsid w:val="001E44C5"/>
    <w:rsid w:val="001E44CB"/>
    <w:rsid w:val="001E492A"/>
    <w:rsid w:val="001E518B"/>
    <w:rsid w:val="001E5AEE"/>
    <w:rsid w:val="001E7A02"/>
    <w:rsid w:val="001F0667"/>
    <w:rsid w:val="001F1930"/>
    <w:rsid w:val="001F2D42"/>
    <w:rsid w:val="001F44FA"/>
    <w:rsid w:val="001F70B5"/>
    <w:rsid w:val="001F77BB"/>
    <w:rsid w:val="00201035"/>
    <w:rsid w:val="00201815"/>
    <w:rsid w:val="00204D33"/>
    <w:rsid w:val="002077D5"/>
    <w:rsid w:val="0020787D"/>
    <w:rsid w:val="00210C50"/>
    <w:rsid w:val="00210E73"/>
    <w:rsid w:val="00212149"/>
    <w:rsid w:val="00212389"/>
    <w:rsid w:val="00213889"/>
    <w:rsid w:val="0021628D"/>
    <w:rsid w:val="00220198"/>
    <w:rsid w:val="002209D1"/>
    <w:rsid w:val="0022114D"/>
    <w:rsid w:val="00231083"/>
    <w:rsid w:val="002329C9"/>
    <w:rsid w:val="00232C6B"/>
    <w:rsid w:val="00232DCE"/>
    <w:rsid w:val="00232FE2"/>
    <w:rsid w:val="002337D8"/>
    <w:rsid w:val="002344F1"/>
    <w:rsid w:val="0023603D"/>
    <w:rsid w:val="002406D6"/>
    <w:rsid w:val="00241D9F"/>
    <w:rsid w:val="00242DFE"/>
    <w:rsid w:val="0024323F"/>
    <w:rsid w:val="00244E80"/>
    <w:rsid w:val="00246DAA"/>
    <w:rsid w:val="00247F33"/>
    <w:rsid w:val="002520D4"/>
    <w:rsid w:val="00252E45"/>
    <w:rsid w:val="0026451E"/>
    <w:rsid w:val="00265B48"/>
    <w:rsid w:val="002671A3"/>
    <w:rsid w:val="0027013C"/>
    <w:rsid w:val="00271AD5"/>
    <w:rsid w:val="002720F1"/>
    <w:rsid w:val="00277FF5"/>
    <w:rsid w:val="00281ED8"/>
    <w:rsid w:val="002835AE"/>
    <w:rsid w:val="00287184"/>
    <w:rsid w:val="002916E7"/>
    <w:rsid w:val="002941F1"/>
    <w:rsid w:val="0029451B"/>
    <w:rsid w:val="002952CE"/>
    <w:rsid w:val="002963AC"/>
    <w:rsid w:val="002A204D"/>
    <w:rsid w:val="002A2FCF"/>
    <w:rsid w:val="002A78CF"/>
    <w:rsid w:val="002B05FB"/>
    <w:rsid w:val="002B1B2A"/>
    <w:rsid w:val="002B714B"/>
    <w:rsid w:val="002B7A85"/>
    <w:rsid w:val="002C0506"/>
    <w:rsid w:val="002C3038"/>
    <w:rsid w:val="002C4BD8"/>
    <w:rsid w:val="002C4C2F"/>
    <w:rsid w:val="002C4CD2"/>
    <w:rsid w:val="002C54CE"/>
    <w:rsid w:val="002C79FE"/>
    <w:rsid w:val="002D2102"/>
    <w:rsid w:val="002D21BD"/>
    <w:rsid w:val="002D5807"/>
    <w:rsid w:val="002E2099"/>
    <w:rsid w:val="002E75D3"/>
    <w:rsid w:val="002F0D6C"/>
    <w:rsid w:val="002F1341"/>
    <w:rsid w:val="002F1A0A"/>
    <w:rsid w:val="002F4597"/>
    <w:rsid w:val="002F6B59"/>
    <w:rsid w:val="002F7379"/>
    <w:rsid w:val="0030389D"/>
    <w:rsid w:val="00303DC0"/>
    <w:rsid w:val="003049D9"/>
    <w:rsid w:val="0031112A"/>
    <w:rsid w:val="003116D2"/>
    <w:rsid w:val="00312446"/>
    <w:rsid w:val="00313BFD"/>
    <w:rsid w:val="00314D7A"/>
    <w:rsid w:val="0031570E"/>
    <w:rsid w:val="00317576"/>
    <w:rsid w:val="003207EE"/>
    <w:rsid w:val="00324931"/>
    <w:rsid w:val="00324ABC"/>
    <w:rsid w:val="00327A55"/>
    <w:rsid w:val="00331C1C"/>
    <w:rsid w:val="00333A70"/>
    <w:rsid w:val="00335768"/>
    <w:rsid w:val="003375C8"/>
    <w:rsid w:val="00340076"/>
    <w:rsid w:val="003409BB"/>
    <w:rsid w:val="00341CB2"/>
    <w:rsid w:val="00347D52"/>
    <w:rsid w:val="00350592"/>
    <w:rsid w:val="00351061"/>
    <w:rsid w:val="003512F9"/>
    <w:rsid w:val="0035155D"/>
    <w:rsid w:val="0035727F"/>
    <w:rsid w:val="00357C44"/>
    <w:rsid w:val="00361059"/>
    <w:rsid w:val="00361432"/>
    <w:rsid w:val="00361B48"/>
    <w:rsid w:val="00361BB1"/>
    <w:rsid w:val="00362858"/>
    <w:rsid w:val="00363536"/>
    <w:rsid w:val="00363F05"/>
    <w:rsid w:val="0036718D"/>
    <w:rsid w:val="003709C7"/>
    <w:rsid w:val="00372AE9"/>
    <w:rsid w:val="0037354D"/>
    <w:rsid w:val="00374DA1"/>
    <w:rsid w:val="003753FC"/>
    <w:rsid w:val="00375FB7"/>
    <w:rsid w:val="003766B0"/>
    <w:rsid w:val="00380B55"/>
    <w:rsid w:val="00381476"/>
    <w:rsid w:val="0038148B"/>
    <w:rsid w:val="00381DB5"/>
    <w:rsid w:val="00382512"/>
    <w:rsid w:val="00390F32"/>
    <w:rsid w:val="0039213D"/>
    <w:rsid w:val="00392C29"/>
    <w:rsid w:val="00396094"/>
    <w:rsid w:val="003A0346"/>
    <w:rsid w:val="003A0BF9"/>
    <w:rsid w:val="003A2414"/>
    <w:rsid w:val="003A2EDA"/>
    <w:rsid w:val="003A3162"/>
    <w:rsid w:val="003A41AF"/>
    <w:rsid w:val="003A54A4"/>
    <w:rsid w:val="003A5BB3"/>
    <w:rsid w:val="003B23D9"/>
    <w:rsid w:val="003B4276"/>
    <w:rsid w:val="003B64AD"/>
    <w:rsid w:val="003C083E"/>
    <w:rsid w:val="003C22DA"/>
    <w:rsid w:val="003C4514"/>
    <w:rsid w:val="003C4C9B"/>
    <w:rsid w:val="003C6E7E"/>
    <w:rsid w:val="003D2ACA"/>
    <w:rsid w:val="003D37CC"/>
    <w:rsid w:val="003D4036"/>
    <w:rsid w:val="003D6B12"/>
    <w:rsid w:val="003D7439"/>
    <w:rsid w:val="003D7FE3"/>
    <w:rsid w:val="003E03B5"/>
    <w:rsid w:val="003E27FD"/>
    <w:rsid w:val="003E2BB2"/>
    <w:rsid w:val="003E5190"/>
    <w:rsid w:val="003E7A97"/>
    <w:rsid w:val="003F31DE"/>
    <w:rsid w:val="003F3A08"/>
    <w:rsid w:val="003F48EC"/>
    <w:rsid w:val="003F4B66"/>
    <w:rsid w:val="003F5617"/>
    <w:rsid w:val="003F5669"/>
    <w:rsid w:val="003F5D67"/>
    <w:rsid w:val="003F7239"/>
    <w:rsid w:val="00402047"/>
    <w:rsid w:val="004038FC"/>
    <w:rsid w:val="00405AFE"/>
    <w:rsid w:val="00410928"/>
    <w:rsid w:val="00411B00"/>
    <w:rsid w:val="00415733"/>
    <w:rsid w:val="004179E9"/>
    <w:rsid w:val="004211F9"/>
    <w:rsid w:val="00423016"/>
    <w:rsid w:val="004232F7"/>
    <w:rsid w:val="0044044D"/>
    <w:rsid w:val="004410F1"/>
    <w:rsid w:val="0044352F"/>
    <w:rsid w:val="00445AB5"/>
    <w:rsid w:val="00446006"/>
    <w:rsid w:val="00450890"/>
    <w:rsid w:val="00452635"/>
    <w:rsid w:val="00452AAE"/>
    <w:rsid w:val="004535BB"/>
    <w:rsid w:val="00454D7C"/>
    <w:rsid w:val="00456194"/>
    <w:rsid w:val="00460E45"/>
    <w:rsid w:val="004617FB"/>
    <w:rsid w:val="004617FC"/>
    <w:rsid w:val="00462D30"/>
    <w:rsid w:val="00462F5B"/>
    <w:rsid w:val="004712A6"/>
    <w:rsid w:val="00471A9B"/>
    <w:rsid w:val="00471FC3"/>
    <w:rsid w:val="00480753"/>
    <w:rsid w:val="004810E9"/>
    <w:rsid w:val="004825B7"/>
    <w:rsid w:val="004826DC"/>
    <w:rsid w:val="004839FD"/>
    <w:rsid w:val="00483D93"/>
    <w:rsid w:val="00483FFD"/>
    <w:rsid w:val="004860DB"/>
    <w:rsid w:val="00486565"/>
    <w:rsid w:val="00491497"/>
    <w:rsid w:val="00496EAF"/>
    <w:rsid w:val="004972B0"/>
    <w:rsid w:val="004A33C6"/>
    <w:rsid w:val="004A348D"/>
    <w:rsid w:val="004A3A26"/>
    <w:rsid w:val="004A4105"/>
    <w:rsid w:val="004A46DB"/>
    <w:rsid w:val="004A6383"/>
    <w:rsid w:val="004A7F91"/>
    <w:rsid w:val="004B31E8"/>
    <w:rsid w:val="004B37B6"/>
    <w:rsid w:val="004B4134"/>
    <w:rsid w:val="004B4495"/>
    <w:rsid w:val="004B4B1F"/>
    <w:rsid w:val="004C1947"/>
    <w:rsid w:val="004C1CF0"/>
    <w:rsid w:val="004C3DAD"/>
    <w:rsid w:val="004C7495"/>
    <w:rsid w:val="004D118B"/>
    <w:rsid w:val="004D36B1"/>
    <w:rsid w:val="004D38A4"/>
    <w:rsid w:val="004D49CE"/>
    <w:rsid w:val="004D67B8"/>
    <w:rsid w:val="004E088C"/>
    <w:rsid w:val="004E0ED8"/>
    <w:rsid w:val="004E23EC"/>
    <w:rsid w:val="004E4114"/>
    <w:rsid w:val="004E424F"/>
    <w:rsid w:val="004E532F"/>
    <w:rsid w:val="004F0719"/>
    <w:rsid w:val="004F0C86"/>
    <w:rsid w:val="004F30B7"/>
    <w:rsid w:val="004F32C8"/>
    <w:rsid w:val="004F4C7E"/>
    <w:rsid w:val="005011DE"/>
    <w:rsid w:val="005069F1"/>
    <w:rsid w:val="00511D3C"/>
    <w:rsid w:val="00511F2B"/>
    <w:rsid w:val="00512E32"/>
    <w:rsid w:val="00514D4D"/>
    <w:rsid w:val="005165B3"/>
    <w:rsid w:val="00516993"/>
    <w:rsid w:val="00516DB5"/>
    <w:rsid w:val="00524570"/>
    <w:rsid w:val="00526B2F"/>
    <w:rsid w:val="00527D12"/>
    <w:rsid w:val="00527E67"/>
    <w:rsid w:val="005303A2"/>
    <w:rsid w:val="00530EB4"/>
    <w:rsid w:val="005321E1"/>
    <w:rsid w:val="0053314B"/>
    <w:rsid w:val="005349E4"/>
    <w:rsid w:val="00540944"/>
    <w:rsid w:val="005415DF"/>
    <w:rsid w:val="00541BE2"/>
    <w:rsid w:val="005431E7"/>
    <w:rsid w:val="00543CE4"/>
    <w:rsid w:val="00545131"/>
    <w:rsid w:val="005451B8"/>
    <w:rsid w:val="00550465"/>
    <w:rsid w:val="00550D14"/>
    <w:rsid w:val="005511D0"/>
    <w:rsid w:val="0055218F"/>
    <w:rsid w:val="005521B1"/>
    <w:rsid w:val="00553615"/>
    <w:rsid w:val="00555343"/>
    <w:rsid w:val="00560AB3"/>
    <w:rsid w:val="00566225"/>
    <w:rsid w:val="00567F61"/>
    <w:rsid w:val="005700CD"/>
    <w:rsid w:val="00571198"/>
    <w:rsid w:val="00571509"/>
    <w:rsid w:val="00571C71"/>
    <w:rsid w:val="0057477B"/>
    <w:rsid w:val="005755D0"/>
    <w:rsid w:val="005828A9"/>
    <w:rsid w:val="005830F9"/>
    <w:rsid w:val="00583CBB"/>
    <w:rsid w:val="0058498D"/>
    <w:rsid w:val="00584BC2"/>
    <w:rsid w:val="0058576F"/>
    <w:rsid w:val="005866E0"/>
    <w:rsid w:val="00587309"/>
    <w:rsid w:val="00591365"/>
    <w:rsid w:val="005973FD"/>
    <w:rsid w:val="005A263E"/>
    <w:rsid w:val="005A2F44"/>
    <w:rsid w:val="005A5040"/>
    <w:rsid w:val="005A5320"/>
    <w:rsid w:val="005B1868"/>
    <w:rsid w:val="005B4B91"/>
    <w:rsid w:val="005C24C3"/>
    <w:rsid w:val="005C2CD3"/>
    <w:rsid w:val="005C2F6C"/>
    <w:rsid w:val="005C4E04"/>
    <w:rsid w:val="005C5FB9"/>
    <w:rsid w:val="005C74BA"/>
    <w:rsid w:val="005C7D91"/>
    <w:rsid w:val="005D0331"/>
    <w:rsid w:val="005D0BF5"/>
    <w:rsid w:val="005D2783"/>
    <w:rsid w:val="005D33FD"/>
    <w:rsid w:val="005D3ED9"/>
    <w:rsid w:val="005D759F"/>
    <w:rsid w:val="005D7BF3"/>
    <w:rsid w:val="005E174E"/>
    <w:rsid w:val="005E328B"/>
    <w:rsid w:val="005E67C0"/>
    <w:rsid w:val="005F2407"/>
    <w:rsid w:val="005F3F90"/>
    <w:rsid w:val="005F4525"/>
    <w:rsid w:val="005F5025"/>
    <w:rsid w:val="005F7D91"/>
    <w:rsid w:val="00602799"/>
    <w:rsid w:val="00602A7B"/>
    <w:rsid w:val="006035AC"/>
    <w:rsid w:val="0060497C"/>
    <w:rsid w:val="0060546A"/>
    <w:rsid w:val="00605F04"/>
    <w:rsid w:val="006064CC"/>
    <w:rsid w:val="00606A3F"/>
    <w:rsid w:val="00607B9A"/>
    <w:rsid w:val="00611AE0"/>
    <w:rsid w:val="006174A6"/>
    <w:rsid w:val="0062149D"/>
    <w:rsid w:val="00625934"/>
    <w:rsid w:val="00627FC8"/>
    <w:rsid w:val="00634C84"/>
    <w:rsid w:val="00634F41"/>
    <w:rsid w:val="006350B5"/>
    <w:rsid w:val="006417B4"/>
    <w:rsid w:val="006448D6"/>
    <w:rsid w:val="0064501B"/>
    <w:rsid w:val="006450A8"/>
    <w:rsid w:val="00645F24"/>
    <w:rsid w:val="00646557"/>
    <w:rsid w:val="00646DF1"/>
    <w:rsid w:val="00647AAD"/>
    <w:rsid w:val="00651A3B"/>
    <w:rsid w:val="00652D83"/>
    <w:rsid w:val="00654B45"/>
    <w:rsid w:val="00657F18"/>
    <w:rsid w:val="00661080"/>
    <w:rsid w:val="0066303C"/>
    <w:rsid w:val="006647B5"/>
    <w:rsid w:val="00666140"/>
    <w:rsid w:val="00666505"/>
    <w:rsid w:val="00666CD9"/>
    <w:rsid w:val="00666D9B"/>
    <w:rsid w:val="00670071"/>
    <w:rsid w:val="006710A2"/>
    <w:rsid w:val="00673F18"/>
    <w:rsid w:val="006754E6"/>
    <w:rsid w:val="006756F5"/>
    <w:rsid w:val="00676CA9"/>
    <w:rsid w:val="0067776A"/>
    <w:rsid w:val="00680E22"/>
    <w:rsid w:val="00681043"/>
    <w:rsid w:val="00681B61"/>
    <w:rsid w:val="006822BF"/>
    <w:rsid w:val="0068496B"/>
    <w:rsid w:val="00684A05"/>
    <w:rsid w:val="006875CA"/>
    <w:rsid w:val="0069105A"/>
    <w:rsid w:val="00693856"/>
    <w:rsid w:val="00694E5C"/>
    <w:rsid w:val="00695D6E"/>
    <w:rsid w:val="0069773C"/>
    <w:rsid w:val="00697A21"/>
    <w:rsid w:val="006A1D14"/>
    <w:rsid w:val="006A2F6D"/>
    <w:rsid w:val="006A4652"/>
    <w:rsid w:val="006A5DC4"/>
    <w:rsid w:val="006A6359"/>
    <w:rsid w:val="006B2A25"/>
    <w:rsid w:val="006B2B39"/>
    <w:rsid w:val="006B43CF"/>
    <w:rsid w:val="006B5F08"/>
    <w:rsid w:val="006B634F"/>
    <w:rsid w:val="006B66E2"/>
    <w:rsid w:val="006B6F13"/>
    <w:rsid w:val="006B7FAC"/>
    <w:rsid w:val="006C10C6"/>
    <w:rsid w:val="006C2E52"/>
    <w:rsid w:val="006C3660"/>
    <w:rsid w:val="006C5504"/>
    <w:rsid w:val="006C6370"/>
    <w:rsid w:val="006D0FB5"/>
    <w:rsid w:val="006D1302"/>
    <w:rsid w:val="006D436C"/>
    <w:rsid w:val="006D7CAC"/>
    <w:rsid w:val="006E026D"/>
    <w:rsid w:val="006E271E"/>
    <w:rsid w:val="006E3C49"/>
    <w:rsid w:val="006E4EA9"/>
    <w:rsid w:val="006E54B6"/>
    <w:rsid w:val="006E58A9"/>
    <w:rsid w:val="006E6148"/>
    <w:rsid w:val="006E66D1"/>
    <w:rsid w:val="006E6F04"/>
    <w:rsid w:val="006E7A94"/>
    <w:rsid w:val="006F11BD"/>
    <w:rsid w:val="006F40B1"/>
    <w:rsid w:val="006F4478"/>
    <w:rsid w:val="006F6102"/>
    <w:rsid w:val="006F7B7E"/>
    <w:rsid w:val="00701836"/>
    <w:rsid w:val="007041C2"/>
    <w:rsid w:val="00704790"/>
    <w:rsid w:val="00704987"/>
    <w:rsid w:val="00710A42"/>
    <w:rsid w:val="00712403"/>
    <w:rsid w:val="007129E1"/>
    <w:rsid w:val="007164FE"/>
    <w:rsid w:val="0072192A"/>
    <w:rsid w:val="00722323"/>
    <w:rsid w:val="0072303D"/>
    <w:rsid w:val="00724F70"/>
    <w:rsid w:val="00730527"/>
    <w:rsid w:val="007310C2"/>
    <w:rsid w:val="00733AF3"/>
    <w:rsid w:val="00736A0D"/>
    <w:rsid w:val="00737709"/>
    <w:rsid w:val="00737D33"/>
    <w:rsid w:val="0074126B"/>
    <w:rsid w:val="00742AF3"/>
    <w:rsid w:val="00743661"/>
    <w:rsid w:val="00744317"/>
    <w:rsid w:val="00745BD2"/>
    <w:rsid w:val="007479AF"/>
    <w:rsid w:val="00747A14"/>
    <w:rsid w:val="00750330"/>
    <w:rsid w:val="00752311"/>
    <w:rsid w:val="00752818"/>
    <w:rsid w:val="0075425D"/>
    <w:rsid w:val="00755822"/>
    <w:rsid w:val="00755D4C"/>
    <w:rsid w:val="00757AC8"/>
    <w:rsid w:val="00761856"/>
    <w:rsid w:val="00761ADD"/>
    <w:rsid w:val="007628F8"/>
    <w:rsid w:val="00773B9D"/>
    <w:rsid w:val="00776A53"/>
    <w:rsid w:val="007801A0"/>
    <w:rsid w:val="00785879"/>
    <w:rsid w:val="007859CD"/>
    <w:rsid w:val="00790947"/>
    <w:rsid w:val="007912BE"/>
    <w:rsid w:val="00793A0A"/>
    <w:rsid w:val="00793C0F"/>
    <w:rsid w:val="00795789"/>
    <w:rsid w:val="0079645C"/>
    <w:rsid w:val="00796DB8"/>
    <w:rsid w:val="007A7CC3"/>
    <w:rsid w:val="007A7E1F"/>
    <w:rsid w:val="007B0A04"/>
    <w:rsid w:val="007B0F81"/>
    <w:rsid w:val="007B4A83"/>
    <w:rsid w:val="007B5283"/>
    <w:rsid w:val="007C3990"/>
    <w:rsid w:val="007C3B16"/>
    <w:rsid w:val="007C45E9"/>
    <w:rsid w:val="007C523F"/>
    <w:rsid w:val="007C7038"/>
    <w:rsid w:val="007D014C"/>
    <w:rsid w:val="007D016A"/>
    <w:rsid w:val="007D0389"/>
    <w:rsid w:val="007D1724"/>
    <w:rsid w:val="007D3C42"/>
    <w:rsid w:val="007D3CF6"/>
    <w:rsid w:val="007D533A"/>
    <w:rsid w:val="007D7499"/>
    <w:rsid w:val="007E12D7"/>
    <w:rsid w:val="007E17A2"/>
    <w:rsid w:val="007E1CAA"/>
    <w:rsid w:val="007E3DD4"/>
    <w:rsid w:val="007E3F1B"/>
    <w:rsid w:val="007E4A28"/>
    <w:rsid w:val="007E6280"/>
    <w:rsid w:val="007E7623"/>
    <w:rsid w:val="007F2986"/>
    <w:rsid w:val="007F3940"/>
    <w:rsid w:val="007F48BA"/>
    <w:rsid w:val="007F4EC4"/>
    <w:rsid w:val="007F53FC"/>
    <w:rsid w:val="007F5AB8"/>
    <w:rsid w:val="00801959"/>
    <w:rsid w:val="0080282E"/>
    <w:rsid w:val="008038C8"/>
    <w:rsid w:val="00812F50"/>
    <w:rsid w:val="00814A2B"/>
    <w:rsid w:val="00820AEB"/>
    <w:rsid w:val="00826AC4"/>
    <w:rsid w:val="00826DB0"/>
    <w:rsid w:val="00827A7B"/>
    <w:rsid w:val="00827E5D"/>
    <w:rsid w:val="00830758"/>
    <w:rsid w:val="00831BCE"/>
    <w:rsid w:val="00831C6F"/>
    <w:rsid w:val="00831E89"/>
    <w:rsid w:val="008321F3"/>
    <w:rsid w:val="00833ECE"/>
    <w:rsid w:val="008372C8"/>
    <w:rsid w:val="008400B8"/>
    <w:rsid w:val="008405C4"/>
    <w:rsid w:val="0084371B"/>
    <w:rsid w:val="00844C76"/>
    <w:rsid w:val="008472B8"/>
    <w:rsid w:val="00853F5C"/>
    <w:rsid w:val="00861050"/>
    <w:rsid w:val="00861251"/>
    <w:rsid w:val="00861666"/>
    <w:rsid w:val="00862A5C"/>
    <w:rsid w:val="008638D5"/>
    <w:rsid w:val="00863A68"/>
    <w:rsid w:val="0086488D"/>
    <w:rsid w:val="008671CE"/>
    <w:rsid w:val="00870390"/>
    <w:rsid w:val="00872113"/>
    <w:rsid w:val="00872489"/>
    <w:rsid w:val="008746BF"/>
    <w:rsid w:val="00882ADF"/>
    <w:rsid w:val="00886429"/>
    <w:rsid w:val="0088678B"/>
    <w:rsid w:val="00890E3B"/>
    <w:rsid w:val="008A05C8"/>
    <w:rsid w:val="008A24F5"/>
    <w:rsid w:val="008A32DE"/>
    <w:rsid w:val="008A4298"/>
    <w:rsid w:val="008B1550"/>
    <w:rsid w:val="008B1682"/>
    <w:rsid w:val="008B711F"/>
    <w:rsid w:val="008B7791"/>
    <w:rsid w:val="008C115E"/>
    <w:rsid w:val="008C3C8A"/>
    <w:rsid w:val="008C6F98"/>
    <w:rsid w:val="008D07F2"/>
    <w:rsid w:val="008D4D31"/>
    <w:rsid w:val="008D61A4"/>
    <w:rsid w:val="008D7C13"/>
    <w:rsid w:val="008E03AB"/>
    <w:rsid w:val="008E0ACC"/>
    <w:rsid w:val="008F2650"/>
    <w:rsid w:val="008F37CF"/>
    <w:rsid w:val="008F48D4"/>
    <w:rsid w:val="008F4C4A"/>
    <w:rsid w:val="008F642C"/>
    <w:rsid w:val="008F68D6"/>
    <w:rsid w:val="008F6F17"/>
    <w:rsid w:val="00902A54"/>
    <w:rsid w:val="00902D06"/>
    <w:rsid w:val="00904C3D"/>
    <w:rsid w:val="00904CD4"/>
    <w:rsid w:val="0090536C"/>
    <w:rsid w:val="00907B09"/>
    <w:rsid w:val="00910F48"/>
    <w:rsid w:val="00914498"/>
    <w:rsid w:val="0091627A"/>
    <w:rsid w:val="00917D66"/>
    <w:rsid w:val="00921676"/>
    <w:rsid w:val="009230C9"/>
    <w:rsid w:val="0092490E"/>
    <w:rsid w:val="0092585E"/>
    <w:rsid w:val="009274EF"/>
    <w:rsid w:val="009279F5"/>
    <w:rsid w:val="00930D07"/>
    <w:rsid w:val="00931764"/>
    <w:rsid w:val="0093181E"/>
    <w:rsid w:val="00932BCE"/>
    <w:rsid w:val="00934202"/>
    <w:rsid w:val="00934ACC"/>
    <w:rsid w:val="00934BC5"/>
    <w:rsid w:val="00936034"/>
    <w:rsid w:val="00942D91"/>
    <w:rsid w:val="00942E0D"/>
    <w:rsid w:val="00943FCB"/>
    <w:rsid w:val="00944842"/>
    <w:rsid w:val="00944AD1"/>
    <w:rsid w:val="0094529C"/>
    <w:rsid w:val="00945B65"/>
    <w:rsid w:val="00945E9E"/>
    <w:rsid w:val="00947E79"/>
    <w:rsid w:val="009522B1"/>
    <w:rsid w:val="00953B50"/>
    <w:rsid w:val="009552E9"/>
    <w:rsid w:val="009617EA"/>
    <w:rsid w:val="00961D21"/>
    <w:rsid w:val="00962654"/>
    <w:rsid w:val="00963549"/>
    <w:rsid w:val="00963C30"/>
    <w:rsid w:val="00966964"/>
    <w:rsid w:val="0096781D"/>
    <w:rsid w:val="00970914"/>
    <w:rsid w:val="00973A81"/>
    <w:rsid w:val="00974D36"/>
    <w:rsid w:val="00982BA7"/>
    <w:rsid w:val="0098411D"/>
    <w:rsid w:val="00985C09"/>
    <w:rsid w:val="00986A30"/>
    <w:rsid w:val="009876F4"/>
    <w:rsid w:val="00990ECD"/>
    <w:rsid w:val="00994211"/>
    <w:rsid w:val="00996C18"/>
    <w:rsid w:val="009A3154"/>
    <w:rsid w:val="009A3B0D"/>
    <w:rsid w:val="009A71D9"/>
    <w:rsid w:val="009A75EA"/>
    <w:rsid w:val="009B2B93"/>
    <w:rsid w:val="009B372F"/>
    <w:rsid w:val="009B43D6"/>
    <w:rsid w:val="009D0751"/>
    <w:rsid w:val="009D2E95"/>
    <w:rsid w:val="009D3165"/>
    <w:rsid w:val="009D5144"/>
    <w:rsid w:val="009D7CC1"/>
    <w:rsid w:val="009E0324"/>
    <w:rsid w:val="009E27F3"/>
    <w:rsid w:val="009E3F10"/>
    <w:rsid w:val="009E7378"/>
    <w:rsid w:val="009E7D57"/>
    <w:rsid w:val="009F0252"/>
    <w:rsid w:val="009F1AED"/>
    <w:rsid w:val="009F3A01"/>
    <w:rsid w:val="009F3B44"/>
    <w:rsid w:val="009F64B0"/>
    <w:rsid w:val="009F73A4"/>
    <w:rsid w:val="00A00B31"/>
    <w:rsid w:val="00A0154A"/>
    <w:rsid w:val="00A03C74"/>
    <w:rsid w:val="00A050FB"/>
    <w:rsid w:val="00A107FE"/>
    <w:rsid w:val="00A11529"/>
    <w:rsid w:val="00A14DF1"/>
    <w:rsid w:val="00A15681"/>
    <w:rsid w:val="00A178C3"/>
    <w:rsid w:val="00A22284"/>
    <w:rsid w:val="00A23114"/>
    <w:rsid w:val="00A25665"/>
    <w:rsid w:val="00A265F4"/>
    <w:rsid w:val="00A26AE8"/>
    <w:rsid w:val="00A31AE3"/>
    <w:rsid w:val="00A31D2D"/>
    <w:rsid w:val="00A32F42"/>
    <w:rsid w:val="00A36A2D"/>
    <w:rsid w:val="00A411A2"/>
    <w:rsid w:val="00A43756"/>
    <w:rsid w:val="00A4604F"/>
    <w:rsid w:val="00A50A5F"/>
    <w:rsid w:val="00A50A72"/>
    <w:rsid w:val="00A51DDF"/>
    <w:rsid w:val="00A51FAC"/>
    <w:rsid w:val="00A52496"/>
    <w:rsid w:val="00A536D6"/>
    <w:rsid w:val="00A53FB7"/>
    <w:rsid w:val="00A552B0"/>
    <w:rsid w:val="00A55336"/>
    <w:rsid w:val="00A577DE"/>
    <w:rsid w:val="00A654E2"/>
    <w:rsid w:val="00A72BA0"/>
    <w:rsid w:val="00A736C8"/>
    <w:rsid w:val="00A7646F"/>
    <w:rsid w:val="00A76D4F"/>
    <w:rsid w:val="00A77FBB"/>
    <w:rsid w:val="00A81857"/>
    <w:rsid w:val="00A81C2C"/>
    <w:rsid w:val="00A81D49"/>
    <w:rsid w:val="00A81ED3"/>
    <w:rsid w:val="00A82113"/>
    <w:rsid w:val="00A8278A"/>
    <w:rsid w:val="00A8292D"/>
    <w:rsid w:val="00A82CD1"/>
    <w:rsid w:val="00A831EF"/>
    <w:rsid w:val="00A834E1"/>
    <w:rsid w:val="00A857A8"/>
    <w:rsid w:val="00A87ED4"/>
    <w:rsid w:val="00A96D11"/>
    <w:rsid w:val="00A97141"/>
    <w:rsid w:val="00AA57B2"/>
    <w:rsid w:val="00AA5AF7"/>
    <w:rsid w:val="00AA7109"/>
    <w:rsid w:val="00AB0194"/>
    <w:rsid w:val="00AB2122"/>
    <w:rsid w:val="00AB4F06"/>
    <w:rsid w:val="00AB5E50"/>
    <w:rsid w:val="00AB5F5E"/>
    <w:rsid w:val="00AB68F0"/>
    <w:rsid w:val="00AC1801"/>
    <w:rsid w:val="00AC37DB"/>
    <w:rsid w:val="00AC507C"/>
    <w:rsid w:val="00AC770A"/>
    <w:rsid w:val="00AD2B9E"/>
    <w:rsid w:val="00AD35B5"/>
    <w:rsid w:val="00AD56D5"/>
    <w:rsid w:val="00AE08E0"/>
    <w:rsid w:val="00AE492A"/>
    <w:rsid w:val="00AE4DCA"/>
    <w:rsid w:val="00AE59B0"/>
    <w:rsid w:val="00AF52F1"/>
    <w:rsid w:val="00AF6429"/>
    <w:rsid w:val="00AF6EA5"/>
    <w:rsid w:val="00B00B77"/>
    <w:rsid w:val="00B014CC"/>
    <w:rsid w:val="00B03582"/>
    <w:rsid w:val="00B06D37"/>
    <w:rsid w:val="00B07854"/>
    <w:rsid w:val="00B10E27"/>
    <w:rsid w:val="00B114E2"/>
    <w:rsid w:val="00B143DE"/>
    <w:rsid w:val="00B17B55"/>
    <w:rsid w:val="00B21915"/>
    <w:rsid w:val="00B232EB"/>
    <w:rsid w:val="00B26A3B"/>
    <w:rsid w:val="00B26DB0"/>
    <w:rsid w:val="00B30AD2"/>
    <w:rsid w:val="00B31FA7"/>
    <w:rsid w:val="00B33CCE"/>
    <w:rsid w:val="00B3424A"/>
    <w:rsid w:val="00B347BE"/>
    <w:rsid w:val="00B34BBD"/>
    <w:rsid w:val="00B3504E"/>
    <w:rsid w:val="00B35C21"/>
    <w:rsid w:val="00B36B21"/>
    <w:rsid w:val="00B411D0"/>
    <w:rsid w:val="00B414C4"/>
    <w:rsid w:val="00B430A8"/>
    <w:rsid w:val="00B46570"/>
    <w:rsid w:val="00B50742"/>
    <w:rsid w:val="00B57028"/>
    <w:rsid w:val="00B57908"/>
    <w:rsid w:val="00B60C63"/>
    <w:rsid w:val="00B612AC"/>
    <w:rsid w:val="00B70FE5"/>
    <w:rsid w:val="00B71893"/>
    <w:rsid w:val="00B726D0"/>
    <w:rsid w:val="00B7310E"/>
    <w:rsid w:val="00B7538F"/>
    <w:rsid w:val="00B753E2"/>
    <w:rsid w:val="00B754D0"/>
    <w:rsid w:val="00B75924"/>
    <w:rsid w:val="00B765A5"/>
    <w:rsid w:val="00B77A31"/>
    <w:rsid w:val="00B827CF"/>
    <w:rsid w:val="00B837CB"/>
    <w:rsid w:val="00B83E3D"/>
    <w:rsid w:val="00B84992"/>
    <w:rsid w:val="00B84BCF"/>
    <w:rsid w:val="00B85088"/>
    <w:rsid w:val="00B852F8"/>
    <w:rsid w:val="00B86148"/>
    <w:rsid w:val="00B86910"/>
    <w:rsid w:val="00B8719E"/>
    <w:rsid w:val="00B87C91"/>
    <w:rsid w:val="00B9005C"/>
    <w:rsid w:val="00B918B1"/>
    <w:rsid w:val="00B94800"/>
    <w:rsid w:val="00B9594D"/>
    <w:rsid w:val="00B95E6D"/>
    <w:rsid w:val="00B95F17"/>
    <w:rsid w:val="00B9711F"/>
    <w:rsid w:val="00BA2157"/>
    <w:rsid w:val="00BA2D5C"/>
    <w:rsid w:val="00BA3DE7"/>
    <w:rsid w:val="00BA4659"/>
    <w:rsid w:val="00BA7F7B"/>
    <w:rsid w:val="00BB21E8"/>
    <w:rsid w:val="00BB3099"/>
    <w:rsid w:val="00BB3F76"/>
    <w:rsid w:val="00BB5ED4"/>
    <w:rsid w:val="00BB6D65"/>
    <w:rsid w:val="00BC132C"/>
    <w:rsid w:val="00BC284B"/>
    <w:rsid w:val="00BC338A"/>
    <w:rsid w:val="00BC6799"/>
    <w:rsid w:val="00BC7C3D"/>
    <w:rsid w:val="00BC7D0B"/>
    <w:rsid w:val="00BC7E8C"/>
    <w:rsid w:val="00BD05D6"/>
    <w:rsid w:val="00BD11FE"/>
    <w:rsid w:val="00BD2F40"/>
    <w:rsid w:val="00BD537A"/>
    <w:rsid w:val="00BD5FB9"/>
    <w:rsid w:val="00BE05B7"/>
    <w:rsid w:val="00BE08A0"/>
    <w:rsid w:val="00BE0A3A"/>
    <w:rsid w:val="00BE1AF4"/>
    <w:rsid w:val="00BE556D"/>
    <w:rsid w:val="00BE669D"/>
    <w:rsid w:val="00BF0574"/>
    <w:rsid w:val="00BF2FE5"/>
    <w:rsid w:val="00BF407E"/>
    <w:rsid w:val="00BF6146"/>
    <w:rsid w:val="00BF6E00"/>
    <w:rsid w:val="00C01A01"/>
    <w:rsid w:val="00C01DC6"/>
    <w:rsid w:val="00C02058"/>
    <w:rsid w:val="00C03A05"/>
    <w:rsid w:val="00C03F11"/>
    <w:rsid w:val="00C109DF"/>
    <w:rsid w:val="00C11952"/>
    <w:rsid w:val="00C12FCD"/>
    <w:rsid w:val="00C138CB"/>
    <w:rsid w:val="00C13951"/>
    <w:rsid w:val="00C13CD2"/>
    <w:rsid w:val="00C1554D"/>
    <w:rsid w:val="00C1701D"/>
    <w:rsid w:val="00C175E2"/>
    <w:rsid w:val="00C236B6"/>
    <w:rsid w:val="00C24EC5"/>
    <w:rsid w:val="00C27049"/>
    <w:rsid w:val="00C274AB"/>
    <w:rsid w:val="00C30988"/>
    <w:rsid w:val="00C32D7F"/>
    <w:rsid w:val="00C342F1"/>
    <w:rsid w:val="00C358E4"/>
    <w:rsid w:val="00C3691C"/>
    <w:rsid w:val="00C40517"/>
    <w:rsid w:val="00C42C04"/>
    <w:rsid w:val="00C43785"/>
    <w:rsid w:val="00C44C36"/>
    <w:rsid w:val="00C469D9"/>
    <w:rsid w:val="00C47570"/>
    <w:rsid w:val="00C51DAF"/>
    <w:rsid w:val="00C52834"/>
    <w:rsid w:val="00C5500B"/>
    <w:rsid w:val="00C55793"/>
    <w:rsid w:val="00C558A9"/>
    <w:rsid w:val="00C55D22"/>
    <w:rsid w:val="00C57057"/>
    <w:rsid w:val="00C616D4"/>
    <w:rsid w:val="00C61BF4"/>
    <w:rsid w:val="00C61DCF"/>
    <w:rsid w:val="00C6294B"/>
    <w:rsid w:val="00C6600B"/>
    <w:rsid w:val="00C7010C"/>
    <w:rsid w:val="00C7028F"/>
    <w:rsid w:val="00C707B6"/>
    <w:rsid w:val="00C71332"/>
    <w:rsid w:val="00C71B97"/>
    <w:rsid w:val="00C71CED"/>
    <w:rsid w:val="00C722C1"/>
    <w:rsid w:val="00C74738"/>
    <w:rsid w:val="00C747A2"/>
    <w:rsid w:val="00C76317"/>
    <w:rsid w:val="00C76473"/>
    <w:rsid w:val="00C766DB"/>
    <w:rsid w:val="00C76AC4"/>
    <w:rsid w:val="00C823D1"/>
    <w:rsid w:val="00C8292B"/>
    <w:rsid w:val="00C82BC9"/>
    <w:rsid w:val="00C833A4"/>
    <w:rsid w:val="00C8431A"/>
    <w:rsid w:val="00C925A9"/>
    <w:rsid w:val="00C96CE5"/>
    <w:rsid w:val="00CA1738"/>
    <w:rsid w:val="00CA25B8"/>
    <w:rsid w:val="00CA734C"/>
    <w:rsid w:val="00CB0FE0"/>
    <w:rsid w:val="00CB19D2"/>
    <w:rsid w:val="00CB30B6"/>
    <w:rsid w:val="00CB43E8"/>
    <w:rsid w:val="00CB51A6"/>
    <w:rsid w:val="00CB66BF"/>
    <w:rsid w:val="00CB6EE7"/>
    <w:rsid w:val="00CB72A2"/>
    <w:rsid w:val="00CC03A3"/>
    <w:rsid w:val="00CC0FDE"/>
    <w:rsid w:val="00CC1AAA"/>
    <w:rsid w:val="00CC248C"/>
    <w:rsid w:val="00CC2AF2"/>
    <w:rsid w:val="00CC6FF6"/>
    <w:rsid w:val="00CD00F7"/>
    <w:rsid w:val="00CD03E9"/>
    <w:rsid w:val="00CD11AD"/>
    <w:rsid w:val="00CD19AC"/>
    <w:rsid w:val="00CD3002"/>
    <w:rsid w:val="00CD665F"/>
    <w:rsid w:val="00CD7951"/>
    <w:rsid w:val="00CE0910"/>
    <w:rsid w:val="00CE1186"/>
    <w:rsid w:val="00CE129F"/>
    <w:rsid w:val="00CE6083"/>
    <w:rsid w:val="00CE6EFA"/>
    <w:rsid w:val="00CF2260"/>
    <w:rsid w:val="00CF3E20"/>
    <w:rsid w:val="00CF71FC"/>
    <w:rsid w:val="00D00950"/>
    <w:rsid w:val="00D033BF"/>
    <w:rsid w:val="00D04F46"/>
    <w:rsid w:val="00D04FC3"/>
    <w:rsid w:val="00D0553E"/>
    <w:rsid w:val="00D06C59"/>
    <w:rsid w:val="00D1246D"/>
    <w:rsid w:val="00D134E0"/>
    <w:rsid w:val="00D141F2"/>
    <w:rsid w:val="00D213C8"/>
    <w:rsid w:val="00D22F57"/>
    <w:rsid w:val="00D23441"/>
    <w:rsid w:val="00D24C62"/>
    <w:rsid w:val="00D24DF5"/>
    <w:rsid w:val="00D25058"/>
    <w:rsid w:val="00D2510D"/>
    <w:rsid w:val="00D274BC"/>
    <w:rsid w:val="00D31B46"/>
    <w:rsid w:val="00D325A3"/>
    <w:rsid w:val="00D32778"/>
    <w:rsid w:val="00D32890"/>
    <w:rsid w:val="00D34923"/>
    <w:rsid w:val="00D34FDB"/>
    <w:rsid w:val="00D37682"/>
    <w:rsid w:val="00D40914"/>
    <w:rsid w:val="00D41498"/>
    <w:rsid w:val="00D417D8"/>
    <w:rsid w:val="00D43E84"/>
    <w:rsid w:val="00D44292"/>
    <w:rsid w:val="00D44687"/>
    <w:rsid w:val="00D44C6F"/>
    <w:rsid w:val="00D44D9A"/>
    <w:rsid w:val="00D501BB"/>
    <w:rsid w:val="00D51779"/>
    <w:rsid w:val="00D52396"/>
    <w:rsid w:val="00D5561C"/>
    <w:rsid w:val="00D57DDB"/>
    <w:rsid w:val="00D67226"/>
    <w:rsid w:val="00D70669"/>
    <w:rsid w:val="00D7166D"/>
    <w:rsid w:val="00D71DCC"/>
    <w:rsid w:val="00D74421"/>
    <w:rsid w:val="00D74931"/>
    <w:rsid w:val="00D75A45"/>
    <w:rsid w:val="00D81E2B"/>
    <w:rsid w:val="00D824E4"/>
    <w:rsid w:val="00D84912"/>
    <w:rsid w:val="00D84FE2"/>
    <w:rsid w:val="00D86604"/>
    <w:rsid w:val="00D9232B"/>
    <w:rsid w:val="00D94311"/>
    <w:rsid w:val="00D947F2"/>
    <w:rsid w:val="00D9537A"/>
    <w:rsid w:val="00D95FCD"/>
    <w:rsid w:val="00D96E1B"/>
    <w:rsid w:val="00DA1173"/>
    <w:rsid w:val="00DA462D"/>
    <w:rsid w:val="00DA5D61"/>
    <w:rsid w:val="00DA729C"/>
    <w:rsid w:val="00DB0358"/>
    <w:rsid w:val="00DB23C9"/>
    <w:rsid w:val="00DB75A8"/>
    <w:rsid w:val="00DC0842"/>
    <w:rsid w:val="00DC3A65"/>
    <w:rsid w:val="00DC60AF"/>
    <w:rsid w:val="00DD0461"/>
    <w:rsid w:val="00DD0711"/>
    <w:rsid w:val="00DD6461"/>
    <w:rsid w:val="00DD6AEC"/>
    <w:rsid w:val="00DE29F9"/>
    <w:rsid w:val="00DE2D25"/>
    <w:rsid w:val="00DE3633"/>
    <w:rsid w:val="00DE55DC"/>
    <w:rsid w:val="00DE63DB"/>
    <w:rsid w:val="00DE682A"/>
    <w:rsid w:val="00DF0A22"/>
    <w:rsid w:val="00DF123D"/>
    <w:rsid w:val="00DF2635"/>
    <w:rsid w:val="00DF282A"/>
    <w:rsid w:val="00DF3B65"/>
    <w:rsid w:val="00DF4723"/>
    <w:rsid w:val="00DF4C1E"/>
    <w:rsid w:val="00DF5807"/>
    <w:rsid w:val="00DF589C"/>
    <w:rsid w:val="00E01FBD"/>
    <w:rsid w:val="00E029E5"/>
    <w:rsid w:val="00E02F57"/>
    <w:rsid w:val="00E077DD"/>
    <w:rsid w:val="00E113B6"/>
    <w:rsid w:val="00E1146C"/>
    <w:rsid w:val="00E12E2E"/>
    <w:rsid w:val="00E14D9F"/>
    <w:rsid w:val="00E15DC0"/>
    <w:rsid w:val="00E202CE"/>
    <w:rsid w:val="00E219BB"/>
    <w:rsid w:val="00E22D74"/>
    <w:rsid w:val="00E264CE"/>
    <w:rsid w:val="00E27B12"/>
    <w:rsid w:val="00E27FCD"/>
    <w:rsid w:val="00E310D0"/>
    <w:rsid w:val="00E33555"/>
    <w:rsid w:val="00E342DF"/>
    <w:rsid w:val="00E35E35"/>
    <w:rsid w:val="00E37EF0"/>
    <w:rsid w:val="00E411BD"/>
    <w:rsid w:val="00E44D73"/>
    <w:rsid w:val="00E505A9"/>
    <w:rsid w:val="00E50DCF"/>
    <w:rsid w:val="00E523E4"/>
    <w:rsid w:val="00E52D86"/>
    <w:rsid w:val="00E53FB5"/>
    <w:rsid w:val="00E54775"/>
    <w:rsid w:val="00E54866"/>
    <w:rsid w:val="00E62E76"/>
    <w:rsid w:val="00E64B9A"/>
    <w:rsid w:val="00E66872"/>
    <w:rsid w:val="00E67EBD"/>
    <w:rsid w:val="00E71A67"/>
    <w:rsid w:val="00E729BB"/>
    <w:rsid w:val="00E7303D"/>
    <w:rsid w:val="00E7381D"/>
    <w:rsid w:val="00E73FAF"/>
    <w:rsid w:val="00E7470D"/>
    <w:rsid w:val="00E76395"/>
    <w:rsid w:val="00E769AE"/>
    <w:rsid w:val="00E774FD"/>
    <w:rsid w:val="00E80297"/>
    <w:rsid w:val="00E8160F"/>
    <w:rsid w:val="00E877A7"/>
    <w:rsid w:val="00E9158F"/>
    <w:rsid w:val="00E92051"/>
    <w:rsid w:val="00E9340E"/>
    <w:rsid w:val="00EA3FDA"/>
    <w:rsid w:val="00EA5F11"/>
    <w:rsid w:val="00EA621E"/>
    <w:rsid w:val="00EB560A"/>
    <w:rsid w:val="00EB5AFC"/>
    <w:rsid w:val="00EB7E70"/>
    <w:rsid w:val="00EC0326"/>
    <w:rsid w:val="00EC14E3"/>
    <w:rsid w:val="00EC523D"/>
    <w:rsid w:val="00EC7A91"/>
    <w:rsid w:val="00ED65A3"/>
    <w:rsid w:val="00ED75E2"/>
    <w:rsid w:val="00EE60FF"/>
    <w:rsid w:val="00EE635C"/>
    <w:rsid w:val="00EE6AAF"/>
    <w:rsid w:val="00EE6C92"/>
    <w:rsid w:val="00EF260F"/>
    <w:rsid w:val="00EF3D5F"/>
    <w:rsid w:val="00EF4CF5"/>
    <w:rsid w:val="00EF5F24"/>
    <w:rsid w:val="00EF6649"/>
    <w:rsid w:val="00EF6694"/>
    <w:rsid w:val="00EF761B"/>
    <w:rsid w:val="00F0038D"/>
    <w:rsid w:val="00F0117D"/>
    <w:rsid w:val="00F01D9E"/>
    <w:rsid w:val="00F021B9"/>
    <w:rsid w:val="00F022F4"/>
    <w:rsid w:val="00F04122"/>
    <w:rsid w:val="00F044EE"/>
    <w:rsid w:val="00F061D6"/>
    <w:rsid w:val="00F06880"/>
    <w:rsid w:val="00F14D43"/>
    <w:rsid w:val="00F14D51"/>
    <w:rsid w:val="00F1546B"/>
    <w:rsid w:val="00F1673B"/>
    <w:rsid w:val="00F23702"/>
    <w:rsid w:val="00F24583"/>
    <w:rsid w:val="00F25070"/>
    <w:rsid w:val="00F25D71"/>
    <w:rsid w:val="00F26ACB"/>
    <w:rsid w:val="00F27A8E"/>
    <w:rsid w:val="00F32FF9"/>
    <w:rsid w:val="00F34609"/>
    <w:rsid w:val="00F3483E"/>
    <w:rsid w:val="00F376E6"/>
    <w:rsid w:val="00F40B57"/>
    <w:rsid w:val="00F41010"/>
    <w:rsid w:val="00F43763"/>
    <w:rsid w:val="00F44044"/>
    <w:rsid w:val="00F466E3"/>
    <w:rsid w:val="00F561A2"/>
    <w:rsid w:val="00F57CB6"/>
    <w:rsid w:val="00F57F91"/>
    <w:rsid w:val="00F6022C"/>
    <w:rsid w:val="00F60E6F"/>
    <w:rsid w:val="00F65AC8"/>
    <w:rsid w:val="00F669A0"/>
    <w:rsid w:val="00F6746A"/>
    <w:rsid w:val="00F71E97"/>
    <w:rsid w:val="00F731F1"/>
    <w:rsid w:val="00F7372C"/>
    <w:rsid w:val="00F75976"/>
    <w:rsid w:val="00F76EC9"/>
    <w:rsid w:val="00F80771"/>
    <w:rsid w:val="00F826FF"/>
    <w:rsid w:val="00F82807"/>
    <w:rsid w:val="00F82855"/>
    <w:rsid w:val="00F83591"/>
    <w:rsid w:val="00F84073"/>
    <w:rsid w:val="00F8444E"/>
    <w:rsid w:val="00F90F29"/>
    <w:rsid w:val="00F912D4"/>
    <w:rsid w:val="00F924BA"/>
    <w:rsid w:val="00F9320E"/>
    <w:rsid w:val="00F9367B"/>
    <w:rsid w:val="00F94701"/>
    <w:rsid w:val="00F9640C"/>
    <w:rsid w:val="00F966BC"/>
    <w:rsid w:val="00FA0605"/>
    <w:rsid w:val="00FA2FC8"/>
    <w:rsid w:val="00FB7F4F"/>
    <w:rsid w:val="00FC18A4"/>
    <w:rsid w:val="00FC24D4"/>
    <w:rsid w:val="00FC3FD8"/>
    <w:rsid w:val="00FC4074"/>
    <w:rsid w:val="00FC58E0"/>
    <w:rsid w:val="00FD25B0"/>
    <w:rsid w:val="00FD2789"/>
    <w:rsid w:val="00FE136A"/>
    <w:rsid w:val="00FE170E"/>
    <w:rsid w:val="00FE1AB1"/>
    <w:rsid w:val="00FE3A01"/>
    <w:rsid w:val="00FE3BB3"/>
    <w:rsid w:val="00FE43ED"/>
    <w:rsid w:val="00FE46FC"/>
    <w:rsid w:val="00FE5AA1"/>
    <w:rsid w:val="00FE7459"/>
    <w:rsid w:val="00FF0FD4"/>
    <w:rsid w:val="00FF13A5"/>
    <w:rsid w:val="00FF2D49"/>
    <w:rsid w:val="00FF3A31"/>
    <w:rsid w:val="00FF548A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SimHei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37" w:qFormat="1"/>
    <w:lsdException w:name="footer" w:uiPriority="38" w:qFormat="1"/>
    <w:lsdException w:name="caption" w:uiPriority="35" w:qFormat="1"/>
    <w:lsdException w:name="List" w:uiPriority="20" w:qFormat="1"/>
    <w:lsdException w:name="List Bullet" w:uiPriority="11" w:qFormat="1"/>
    <w:lsdException w:name="List Bullet 2" w:uiPriority="11"/>
    <w:lsdException w:name="List Bullet 3" w:uiPriority="11" w:qFormat="1"/>
    <w:lsdException w:name="List Bullet 4" w:uiPriority="11" w:qFormat="1"/>
    <w:lsdException w:name="Title" w:semiHidden="0" w:uiPriority="32" w:unhideWhenUsed="0" w:qFormat="1"/>
    <w:lsdException w:name="Default Paragraph Font" w:uiPriority="0"/>
    <w:lsdException w:name="Subtitle" w:semiHidden="0" w:uiPriority="3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4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B6"/>
    <w:pPr>
      <w:spacing w:after="220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4B6"/>
    <w:pPr>
      <w:keepNext/>
      <w:pBdr>
        <w:bottom w:val="single" w:sz="12" w:space="1" w:color="BF9800"/>
      </w:pBdr>
      <w:spacing w:before="600"/>
      <w:outlineLvl w:val="0"/>
    </w:pPr>
    <w:rPr>
      <w:rFonts w:ascii="Calibri" w:eastAsia="SimSun" w:hAnsi="Calibri"/>
      <w:b/>
      <w:bCs/>
      <w:sz w:val="32"/>
      <w:szCs w:val="24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4B6"/>
    <w:pPr>
      <w:keepNext/>
      <w:pBdr>
        <w:bottom w:val="single" w:sz="8" w:space="1" w:color="FFCC00"/>
      </w:pBdr>
      <w:spacing w:before="400"/>
      <w:outlineLvl w:val="1"/>
    </w:pPr>
    <w:rPr>
      <w:rFonts w:ascii="Calibri" w:eastAsia="SimSun" w:hAnsi="Calibri"/>
      <w:b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E54B6"/>
    <w:pPr>
      <w:keepNext/>
      <w:pBdr>
        <w:bottom w:val="single" w:sz="4" w:space="1" w:color="FFE066"/>
      </w:pBdr>
      <w:spacing w:before="300"/>
      <w:outlineLvl w:val="2"/>
    </w:pPr>
    <w:rPr>
      <w:rFonts w:ascii="Calibri" w:eastAsia="SimSun" w:hAnsi="Calibri"/>
      <w:b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E54B6"/>
    <w:pPr>
      <w:keepNext/>
      <w:pBdr>
        <w:bottom w:val="single" w:sz="4" w:space="2" w:color="FFEA99"/>
      </w:pBdr>
      <w:spacing w:before="300"/>
      <w:outlineLvl w:val="3"/>
    </w:pPr>
    <w:rPr>
      <w:rFonts w:ascii="Calibri" w:eastAsia="SimSun" w:hAnsi="Calibri"/>
      <w:b/>
      <w:i/>
      <w:iCs/>
      <w:sz w:val="20"/>
      <w:szCs w:val="24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E54B6"/>
    <w:pPr>
      <w:keepNext/>
      <w:spacing w:before="200"/>
      <w:outlineLvl w:val="4"/>
    </w:pPr>
    <w:rPr>
      <w:rFonts w:ascii="Calibri" w:eastAsia="SimSun" w:hAnsi="Calibri"/>
      <w:b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rsid w:val="00D213C8"/>
    <w:pPr>
      <w:numPr>
        <w:ilvl w:val="5"/>
        <w:numId w:val="6"/>
      </w:numPr>
      <w:spacing w:before="240" w:after="60"/>
      <w:outlineLvl w:val="5"/>
    </w:pPr>
    <w:rPr>
      <w:b/>
      <w:bCs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rsid w:val="00D213C8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D213C8"/>
    <w:pPr>
      <w:numPr>
        <w:ilvl w:val="7"/>
        <w:numId w:val="6"/>
      </w:numPr>
      <w:spacing w:before="240" w:after="60"/>
      <w:outlineLvl w:val="7"/>
    </w:pPr>
    <w:rPr>
      <w:i/>
      <w:iCs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rsid w:val="00D213C8"/>
    <w:pPr>
      <w:numPr>
        <w:ilvl w:val="8"/>
        <w:numId w:val="6"/>
      </w:numPr>
      <w:spacing w:before="240" w:after="60"/>
      <w:outlineLvl w:val="8"/>
    </w:pPr>
    <w:rPr>
      <w:rFonts w:ascii="Arial" w:hAnsi="Arial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E54B6"/>
    <w:rPr>
      <w:rFonts w:ascii="Calibri" w:eastAsia="SimSun" w:hAnsi="Calibri" w:cs="Times New Roman"/>
      <w:b/>
      <w:bCs/>
      <w:sz w:val="32"/>
      <w:szCs w:val="24"/>
    </w:rPr>
  </w:style>
  <w:style w:type="character" w:customStyle="1" w:styleId="Heading2Char">
    <w:name w:val="Heading 2 Char"/>
    <w:link w:val="Heading2"/>
    <w:uiPriority w:val="9"/>
    <w:rsid w:val="006E54B6"/>
    <w:rPr>
      <w:rFonts w:ascii="Calibri" w:eastAsia="SimSun" w:hAnsi="Calibri" w:cs="Times New Roman"/>
      <w:b/>
      <w:sz w:val="28"/>
      <w:szCs w:val="28"/>
    </w:rPr>
  </w:style>
  <w:style w:type="character" w:styleId="Hyperlink">
    <w:name w:val="Hyperlink"/>
    <w:uiPriority w:val="99"/>
    <w:unhideWhenUsed/>
    <w:rsid w:val="006700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00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E54B6"/>
    <w:pPr>
      <w:ind w:left="720"/>
    </w:pPr>
  </w:style>
  <w:style w:type="paragraph" w:styleId="TOC1">
    <w:name w:val="toc 1"/>
    <w:basedOn w:val="Normal"/>
    <w:next w:val="Normal"/>
    <w:autoRedefine/>
    <w:uiPriority w:val="39"/>
    <w:qFormat/>
    <w:rsid w:val="006E54B6"/>
  </w:style>
  <w:style w:type="paragraph" w:styleId="TOC2">
    <w:name w:val="toc 2"/>
    <w:basedOn w:val="Normal"/>
    <w:next w:val="Normal"/>
    <w:autoRedefine/>
    <w:uiPriority w:val="39"/>
    <w:qFormat/>
    <w:rsid w:val="006E54B6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6E54B6"/>
    <w:pPr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6E54B6"/>
    <w:pPr>
      <w:outlineLvl w:val="9"/>
    </w:pPr>
  </w:style>
  <w:style w:type="paragraph" w:styleId="BalloonText">
    <w:name w:val="Balloon Text"/>
    <w:basedOn w:val="Normal"/>
    <w:link w:val="BalloonTextChar"/>
    <w:semiHidden/>
    <w:rsid w:val="00D213C8"/>
    <w:rPr>
      <w:rFonts w:ascii="Tahoma" w:eastAsia="Times New Roman" w:hAnsi="Tahoma"/>
      <w:sz w:val="16"/>
      <w:szCs w:val="16"/>
      <w:lang w:val="x-none" w:bidi="ar-SA"/>
    </w:rPr>
  </w:style>
  <w:style w:type="character" w:customStyle="1" w:styleId="BalloonTextChar">
    <w:name w:val="Balloon Text Char"/>
    <w:link w:val="BalloonText"/>
    <w:semiHidden/>
    <w:rsid w:val="008F37C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link w:val="Heading3"/>
    <w:uiPriority w:val="9"/>
    <w:rsid w:val="006E54B6"/>
    <w:rPr>
      <w:rFonts w:ascii="Calibri" w:eastAsia="SimSun" w:hAnsi="Calibri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37"/>
    <w:qFormat/>
    <w:rsid w:val="006E54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7"/>
    <w:rsid w:val="006E54B6"/>
  </w:style>
  <w:style w:type="paragraph" w:styleId="Footer">
    <w:name w:val="footer"/>
    <w:basedOn w:val="Normal"/>
    <w:link w:val="FooterChar"/>
    <w:uiPriority w:val="38"/>
    <w:qFormat/>
    <w:rsid w:val="006E54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8"/>
    <w:rsid w:val="006E54B6"/>
  </w:style>
  <w:style w:type="paragraph" w:styleId="Revision">
    <w:name w:val="Revision"/>
    <w:hidden/>
    <w:uiPriority w:val="99"/>
    <w:semiHidden/>
    <w:rsid w:val="0044352F"/>
    <w:pPr>
      <w:ind w:firstLine="360"/>
    </w:pPr>
    <w:rPr>
      <w:sz w:val="22"/>
      <w:szCs w:val="22"/>
      <w:lang w:eastAsia="en-US" w:bidi="en-US"/>
    </w:rPr>
  </w:style>
  <w:style w:type="character" w:styleId="CommentReference">
    <w:name w:val="annotation reference"/>
    <w:uiPriority w:val="99"/>
    <w:semiHidden/>
    <w:unhideWhenUsed/>
    <w:rsid w:val="002C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8"/>
    <w:rPr>
      <w:sz w:val="20"/>
      <w:szCs w:val="20"/>
      <w:lang w:val="x-none" w:eastAsia="x-none" w:bidi="ar-SA"/>
    </w:rPr>
  </w:style>
  <w:style w:type="character" w:customStyle="1" w:styleId="CommentTextChar">
    <w:name w:val="Comment Text Char"/>
    <w:link w:val="CommentText"/>
    <w:uiPriority w:val="99"/>
    <w:semiHidden/>
    <w:rsid w:val="002C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4BD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0A3A"/>
    <w:rPr>
      <w:rFonts w:ascii="Tahoma" w:hAnsi="Tahoma"/>
      <w:sz w:val="16"/>
      <w:szCs w:val="16"/>
      <w:lang w:val="x-none" w:eastAsia="x-none" w:bidi="ar-SA"/>
    </w:rPr>
  </w:style>
  <w:style w:type="character" w:customStyle="1" w:styleId="DocumentMapChar">
    <w:name w:val="Document Map Char"/>
    <w:link w:val="DocumentMap"/>
    <w:uiPriority w:val="99"/>
    <w:semiHidden/>
    <w:rsid w:val="00BE0A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32"/>
    <w:qFormat/>
    <w:rsid w:val="006E54B6"/>
    <w:pPr>
      <w:pBdr>
        <w:top w:val="single" w:sz="8" w:space="10" w:color="FFE580"/>
        <w:bottom w:val="single" w:sz="24" w:space="15" w:color="EF8C5B"/>
      </w:pBdr>
      <w:jc w:val="center"/>
    </w:pPr>
    <w:rPr>
      <w:rFonts w:ascii="Calibri" w:eastAsia="SimSun" w:hAnsi="Calibri"/>
      <w:i/>
      <w:iCs/>
      <w:sz w:val="60"/>
      <w:szCs w:val="60"/>
      <w:lang w:val="x-none" w:eastAsia="x-none" w:bidi="ar-SA"/>
    </w:rPr>
  </w:style>
  <w:style w:type="character" w:customStyle="1" w:styleId="TitleChar">
    <w:name w:val="Title Char"/>
    <w:link w:val="Title"/>
    <w:uiPriority w:val="32"/>
    <w:rsid w:val="006E54B6"/>
    <w:rPr>
      <w:rFonts w:ascii="Calibri" w:eastAsia="SimSun" w:hAnsi="Calibri" w:cs="Times New Roman"/>
      <w:i/>
      <w:iCs/>
      <w:sz w:val="60"/>
      <w:szCs w:val="60"/>
    </w:rPr>
  </w:style>
  <w:style w:type="character" w:customStyle="1" w:styleId="Heading4Char">
    <w:name w:val="Heading 4 Char"/>
    <w:link w:val="Heading4"/>
    <w:uiPriority w:val="9"/>
    <w:rsid w:val="006E54B6"/>
    <w:rPr>
      <w:rFonts w:ascii="Calibri" w:eastAsia="SimSun" w:hAnsi="Calibri" w:cs="Times New Roman"/>
      <w:b/>
      <w:i/>
      <w:iCs/>
      <w:szCs w:val="24"/>
    </w:rPr>
  </w:style>
  <w:style w:type="character" w:customStyle="1" w:styleId="Heading5Char">
    <w:name w:val="Heading 5 Char"/>
    <w:link w:val="Heading5"/>
    <w:uiPriority w:val="9"/>
    <w:rsid w:val="006E54B6"/>
    <w:rPr>
      <w:rFonts w:ascii="Calibri" w:eastAsia="SimSun" w:hAnsi="Calibri" w:cs="Times New Roman"/>
      <w:b/>
    </w:rPr>
  </w:style>
  <w:style w:type="character" w:customStyle="1" w:styleId="Heading6Char">
    <w:name w:val="Heading 6 Char"/>
    <w:link w:val="Heading6"/>
    <w:rsid w:val="00BE0A3A"/>
    <w:rPr>
      <w:b/>
      <w:bCs/>
    </w:rPr>
  </w:style>
  <w:style w:type="character" w:customStyle="1" w:styleId="Heading7Char">
    <w:name w:val="Heading 7 Char"/>
    <w:basedOn w:val="DefaultParagraphFont"/>
    <w:link w:val="Heading7"/>
    <w:rsid w:val="00BE0A3A"/>
  </w:style>
  <w:style w:type="character" w:customStyle="1" w:styleId="Heading8Char">
    <w:name w:val="Heading 8 Char"/>
    <w:link w:val="Heading8"/>
    <w:rsid w:val="00BE0A3A"/>
    <w:rPr>
      <w:i/>
      <w:iCs/>
    </w:rPr>
  </w:style>
  <w:style w:type="character" w:customStyle="1" w:styleId="Heading9Char">
    <w:name w:val="Heading 9 Char"/>
    <w:link w:val="Heading9"/>
    <w:rsid w:val="00BE0A3A"/>
    <w:rPr>
      <w:rFonts w:ascii="Arial" w:hAnsi="Arial" w:cs="Arial"/>
    </w:rPr>
  </w:style>
  <w:style w:type="paragraph" w:customStyle="1" w:styleId="AsmL">
    <w:name w:val="AsmL"/>
    <w:basedOn w:val="AsmLLiteralLayout"/>
    <w:rsid w:val="00D213C8"/>
    <w:pPr>
      <w:pBdr>
        <w:top w:val="dotted" w:sz="4" w:space="4" w:color="auto"/>
        <w:bottom w:val="dotted" w:sz="4" w:space="4" w:color="auto"/>
      </w:pBdr>
      <w:shd w:val="clear" w:color="auto" w:fill="FFFFEF"/>
      <w:spacing w:after="120"/>
    </w:pPr>
  </w:style>
  <w:style w:type="paragraph" w:customStyle="1" w:styleId="AsmLLiteralLayout">
    <w:name w:val="AsmL Literal Layout"/>
    <w:basedOn w:val="Normal"/>
    <w:rsid w:val="00D213C8"/>
    <w:pPr>
      <w:keepNext/>
      <w:keepLines/>
      <w:suppressAutoHyphens/>
      <w:spacing w:line="240" w:lineRule="exact"/>
      <w:contextualSpacing/>
    </w:pPr>
    <w:rPr>
      <w:rFonts w:ascii="Lucida Console" w:hAnsi="Lucida Console"/>
      <w:noProof/>
      <w:sz w:val="18"/>
    </w:rPr>
  </w:style>
  <w:style w:type="paragraph" w:customStyle="1" w:styleId="ItemizedList">
    <w:name w:val="Itemized List"/>
    <w:basedOn w:val="Normal"/>
    <w:rsid w:val="00D213C8"/>
    <w:pPr>
      <w:numPr>
        <w:numId w:val="3"/>
      </w:numPr>
    </w:pPr>
  </w:style>
  <w:style w:type="paragraph" w:customStyle="1" w:styleId="OrderedList">
    <w:name w:val="Ordered List"/>
    <w:basedOn w:val="Normal"/>
    <w:rsid w:val="00D213C8"/>
    <w:pPr>
      <w:numPr>
        <w:numId w:val="4"/>
      </w:numPr>
    </w:pPr>
  </w:style>
  <w:style w:type="paragraph" w:customStyle="1" w:styleId="Graphic">
    <w:name w:val="Graphic"/>
    <w:basedOn w:val="Normal"/>
    <w:next w:val="Caption"/>
    <w:rsid w:val="00D213C8"/>
    <w:pPr>
      <w:spacing w:before="240" w:after="120"/>
      <w:jc w:val="center"/>
    </w:pPr>
  </w:style>
  <w:style w:type="paragraph" w:customStyle="1" w:styleId="BlockQuote">
    <w:name w:val="Block Quote"/>
    <w:basedOn w:val="Normal"/>
    <w:next w:val="Normal"/>
    <w:rsid w:val="00D213C8"/>
    <w:pPr>
      <w:spacing w:before="240" w:after="240"/>
      <w:ind w:left="576" w:right="576"/>
    </w:pPr>
    <w:rPr>
      <w:i/>
    </w:rPr>
  </w:style>
  <w:style w:type="paragraph" w:customStyle="1" w:styleId="SubdocReference">
    <w:name w:val="Subdoc Reference"/>
    <w:basedOn w:val="BlockQuote"/>
    <w:next w:val="Normal"/>
    <w:rsid w:val="00D213C8"/>
    <w:pPr>
      <w:shd w:val="clear" w:color="auto" w:fill="CCFFCC"/>
    </w:pPr>
  </w:style>
  <w:style w:type="paragraph" w:styleId="Caption">
    <w:name w:val="caption"/>
    <w:basedOn w:val="Normal"/>
    <w:next w:val="Normal"/>
    <w:uiPriority w:val="35"/>
    <w:unhideWhenUsed/>
    <w:qFormat/>
    <w:rsid w:val="006E54B6"/>
    <w:rPr>
      <w:b/>
      <w:bCs/>
      <w:sz w:val="18"/>
      <w:szCs w:val="18"/>
    </w:rPr>
  </w:style>
  <w:style w:type="character" w:customStyle="1" w:styleId="AsmLLiteral">
    <w:name w:val="AsmL Literal"/>
    <w:rsid w:val="00D213C8"/>
    <w:rPr>
      <w:rFonts w:ascii="Lucida Console" w:hAnsi="Lucida Console"/>
      <w:sz w:val="18"/>
    </w:rPr>
  </w:style>
  <w:style w:type="character" w:customStyle="1" w:styleId="Quote1">
    <w:name w:val="Quote1"/>
    <w:rsid w:val="00D213C8"/>
    <w:rPr>
      <w:i/>
    </w:rPr>
  </w:style>
  <w:style w:type="character" w:styleId="Emphasis">
    <w:name w:val="Emphasis"/>
    <w:uiPriority w:val="20"/>
    <w:qFormat/>
    <w:rsid w:val="006E54B6"/>
    <w:rPr>
      <w:b/>
      <w:bCs/>
      <w:i/>
      <w:iCs/>
      <w:color w:val="5A5A5A"/>
    </w:rPr>
  </w:style>
  <w:style w:type="paragraph" w:styleId="Subtitle">
    <w:name w:val="Subtitle"/>
    <w:basedOn w:val="Normal"/>
    <w:next w:val="Normal"/>
    <w:link w:val="SubtitleChar"/>
    <w:uiPriority w:val="33"/>
    <w:qFormat/>
    <w:rsid w:val="006E54B6"/>
    <w:pPr>
      <w:spacing w:before="200" w:after="900"/>
      <w:jc w:val="right"/>
    </w:pPr>
    <w:rPr>
      <w:i/>
      <w:iCs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33"/>
    <w:rsid w:val="006E54B6"/>
    <w:rPr>
      <w:i/>
      <w:iCs/>
      <w:sz w:val="24"/>
      <w:szCs w:val="24"/>
    </w:rPr>
  </w:style>
  <w:style w:type="paragraph" w:customStyle="1" w:styleId="TitleAbbreviation">
    <w:name w:val="Title Abbreviation"/>
    <w:basedOn w:val="Normal"/>
    <w:next w:val="Normal"/>
    <w:rsid w:val="00D213C8"/>
    <w:rPr>
      <w:vanish/>
      <w:color w:val="C0C0C0"/>
    </w:rPr>
  </w:style>
  <w:style w:type="paragraph" w:customStyle="1" w:styleId="Layout">
    <w:name w:val="Layout"/>
    <w:basedOn w:val="Normal"/>
    <w:rsid w:val="00D213C8"/>
    <w:pPr>
      <w:spacing w:line="240" w:lineRule="exact"/>
    </w:pPr>
    <w:rPr>
      <w:rFonts w:ascii="Lucida Console" w:hAnsi="Lucida Console"/>
      <w:sz w:val="18"/>
    </w:rPr>
  </w:style>
  <w:style w:type="paragraph" w:customStyle="1" w:styleId="Author">
    <w:name w:val="Author"/>
    <w:basedOn w:val="Normal"/>
    <w:next w:val="Normal"/>
    <w:rsid w:val="00D213C8"/>
    <w:pPr>
      <w:jc w:val="center"/>
    </w:pPr>
  </w:style>
  <w:style w:type="paragraph" w:customStyle="1" w:styleId="Status">
    <w:name w:val="Status"/>
    <w:basedOn w:val="Normal"/>
    <w:next w:val="Normal"/>
    <w:rsid w:val="00D213C8"/>
    <w:rPr>
      <w:rFonts w:ascii="Courier New" w:hAnsi="Courier New"/>
    </w:rPr>
  </w:style>
  <w:style w:type="paragraph" w:customStyle="1" w:styleId="Copyright">
    <w:name w:val="Copyright"/>
    <w:basedOn w:val="Normal"/>
    <w:next w:val="Normal"/>
    <w:rsid w:val="00D213C8"/>
    <w:pPr>
      <w:jc w:val="center"/>
    </w:pPr>
    <w:rPr>
      <w:sz w:val="20"/>
    </w:rPr>
  </w:style>
  <w:style w:type="paragraph" w:customStyle="1" w:styleId="LegalNotice">
    <w:name w:val="Legal Notice"/>
    <w:basedOn w:val="Normal"/>
    <w:next w:val="Normal"/>
    <w:rsid w:val="00D213C8"/>
    <w:pPr>
      <w:jc w:val="right"/>
    </w:pPr>
    <w:rPr>
      <w:color w:val="FF0000"/>
    </w:rPr>
  </w:style>
  <w:style w:type="paragraph" w:customStyle="1" w:styleId="AbstractHeading">
    <w:name w:val="Abstract Heading"/>
    <w:basedOn w:val="Heading1"/>
    <w:next w:val="Normal"/>
    <w:rsid w:val="00D213C8"/>
  </w:style>
  <w:style w:type="paragraph" w:customStyle="1" w:styleId="AppendixHeading1">
    <w:name w:val="Appendix Heading 1"/>
    <w:basedOn w:val="Heading1"/>
    <w:next w:val="Normal"/>
    <w:rsid w:val="00D213C8"/>
    <w:pPr>
      <w:numPr>
        <w:numId w:val="5"/>
      </w:numPr>
    </w:pPr>
  </w:style>
  <w:style w:type="paragraph" w:customStyle="1" w:styleId="AppendixHeading2">
    <w:name w:val="Appendix Heading 2"/>
    <w:basedOn w:val="Heading2"/>
    <w:next w:val="Normal"/>
    <w:rsid w:val="00D213C8"/>
    <w:pPr>
      <w:tabs>
        <w:tab w:val="num" w:pos="360"/>
      </w:tabs>
    </w:pPr>
  </w:style>
  <w:style w:type="paragraph" w:customStyle="1" w:styleId="AppendixHeading3">
    <w:name w:val="Appendix Heading 3"/>
    <w:basedOn w:val="Heading3"/>
    <w:next w:val="Normal"/>
    <w:rsid w:val="00D213C8"/>
    <w:pPr>
      <w:tabs>
        <w:tab w:val="num" w:pos="360"/>
      </w:tabs>
    </w:pPr>
  </w:style>
  <w:style w:type="paragraph" w:customStyle="1" w:styleId="PrefaceHeading1">
    <w:name w:val="Preface Heading 1"/>
    <w:basedOn w:val="Heading1"/>
    <w:next w:val="Normal"/>
    <w:rsid w:val="00D213C8"/>
  </w:style>
  <w:style w:type="paragraph" w:customStyle="1" w:styleId="PrefaceHeading2">
    <w:name w:val="Preface Heading 2"/>
    <w:basedOn w:val="Heading2"/>
    <w:next w:val="Normal"/>
    <w:rsid w:val="00D213C8"/>
    <w:pPr>
      <w:tabs>
        <w:tab w:val="num" w:pos="360"/>
      </w:tabs>
      <w:ind w:left="360" w:hanging="360"/>
    </w:pPr>
  </w:style>
  <w:style w:type="paragraph" w:customStyle="1" w:styleId="PrefaceHeading3">
    <w:name w:val="Preface Heading 3"/>
    <w:basedOn w:val="Heading3"/>
    <w:next w:val="Normal"/>
    <w:rsid w:val="00D213C8"/>
    <w:pPr>
      <w:tabs>
        <w:tab w:val="num" w:pos="360"/>
      </w:tabs>
      <w:ind w:left="360" w:hanging="360"/>
    </w:pPr>
  </w:style>
  <w:style w:type="character" w:customStyle="1" w:styleId="Literal">
    <w:name w:val="Literal"/>
    <w:rsid w:val="00D213C8"/>
    <w:rPr>
      <w:rFonts w:ascii="Lucida Console" w:hAnsi="Lucida Console"/>
      <w:sz w:val="18"/>
    </w:rPr>
  </w:style>
  <w:style w:type="paragraph" w:customStyle="1" w:styleId="LiteralLayout">
    <w:name w:val="Literal Layout"/>
    <w:basedOn w:val="Normal"/>
    <w:rsid w:val="00D213C8"/>
    <w:pPr>
      <w:spacing w:line="240" w:lineRule="exact"/>
    </w:pPr>
    <w:rPr>
      <w:rFonts w:ascii="Lucida Console" w:hAnsi="Lucida Console" w:cs="Courier New"/>
      <w:sz w:val="18"/>
    </w:rPr>
  </w:style>
  <w:style w:type="paragraph" w:customStyle="1" w:styleId="Spec">
    <w:name w:val="Spec#"/>
    <w:basedOn w:val="AsmL"/>
    <w:rsid w:val="00D213C8"/>
    <w:pPr>
      <w:shd w:val="clear" w:color="auto" w:fill="EFFFEF"/>
    </w:pPr>
  </w:style>
  <w:style w:type="character" w:customStyle="1" w:styleId="SpecLiteral">
    <w:name w:val="Spec# Literal"/>
    <w:rsid w:val="00D213C8"/>
    <w:rPr>
      <w:rFonts w:ascii="Lucida Console" w:hAnsi="Lucida Console"/>
      <w:noProof/>
      <w:sz w:val="18"/>
    </w:rPr>
  </w:style>
  <w:style w:type="paragraph" w:customStyle="1" w:styleId="SpecLiteralLayout">
    <w:name w:val="Spec# Literal Layout"/>
    <w:basedOn w:val="AsmLLiteralLayout"/>
    <w:rsid w:val="00D213C8"/>
  </w:style>
  <w:style w:type="character" w:styleId="FollowedHyperlink">
    <w:name w:val="FollowedHyperlink"/>
    <w:uiPriority w:val="99"/>
    <w:semiHidden/>
    <w:unhideWhenUsed/>
    <w:rsid w:val="00EF3D5F"/>
    <w:rPr>
      <w:color w:val="7DDDFF"/>
      <w:u w:val="single"/>
    </w:rPr>
  </w:style>
  <w:style w:type="character" w:styleId="HTMLCode">
    <w:name w:val="HTML Code"/>
    <w:uiPriority w:val="99"/>
    <w:semiHidden/>
    <w:unhideWhenUsed/>
    <w:rsid w:val="005511D0"/>
    <w:rPr>
      <w:rFonts w:ascii="Lucida Console" w:eastAsia="Times New Roman" w:hAnsi="Lucida Console" w:cs="Courier New" w:hint="default"/>
      <w:sz w:val="20"/>
      <w:szCs w:val="20"/>
    </w:rPr>
  </w:style>
  <w:style w:type="character" w:styleId="BookTitle">
    <w:name w:val="Book Title"/>
    <w:uiPriority w:val="34"/>
    <w:qFormat/>
    <w:rsid w:val="006E54B6"/>
    <w:rPr>
      <w:rFonts w:ascii="Calibri" w:eastAsia="SimSun" w:hAnsi="Calibri" w:cs="Times New Roman"/>
      <w:b/>
      <w:bCs/>
      <w:i/>
      <w:iCs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7F"/>
    <w:pPr>
      <w:pBdr>
        <w:top w:val="double" w:sz="6" w:space="0" w:color="999999"/>
        <w:left w:val="double" w:sz="6" w:space="0" w:color="999999"/>
        <w:bottom w:val="double" w:sz="6" w:space="0" w:color="999999"/>
        <w:right w:val="double" w:sz="6" w:space="0" w:color="999999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tLeast"/>
      <w:ind w:left="504"/>
    </w:pPr>
    <w:rPr>
      <w:rFonts w:ascii="Lucida Console" w:eastAsia="Times New Roman" w:hAnsi="Lucida Console"/>
      <w:sz w:val="17"/>
      <w:szCs w:val="17"/>
      <w:lang w:val="x-none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C32D7F"/>
    <w:rPr>
      <w:rFonts w:ascii="Lucida Console" w:eastAsia="Times New Roman" w:hAnsi="Lucida Console" w:cs="Courier New"/>
      <w:sz w:val="17"/>
      <w:szCs w:val="17"/>
      <w:shd w:val="clear" w:color="auto" w:fill="F7F7F7"/>
      <w:lang w:eastAsia="en-US"/>
    </w:rPr>
  </w:style>
  <w:style w:type="paragraph" w:styleId="TOC4">
    <w:name w:val="toc 4"/>
    <w:basedOn w:val="Normal"/>
    <w:next w:val="Normal"/>
    <w:autoRedefine/>
    <w:uiPriority w:val="39"/>
    <w:qFormat/>
    <w:rsid w:val="006E54B6"/>
    <w:pPr>
      <w:ind w:left="600"/>
    </w:pPr>
  </w:style>
  <w:style w:type="paragraph" w:styleId="TOC5">
    <w:name w:val="toc 5"/>
    <w:basedOn w:val="Normal"/>
    <w:next w:val="Normal"/>
    <w:autoRedefine/>
    <w:uiPriority w:val="39"/>
    <w:qFormat/>
    <w:rsid w:val="006E54B6"/>
    <w:pPr>
      <w:ind w:left="800"/>
    </w:pPr>
  </w:style>
  <w:style w:type="paragraph" w:styleId="List">
    <w:name w:val="List"/>
    <w:basedOn w:val="Normal"/>
    <w:uiPriority w:val="20"/>
    <w:qFormat/>
    <w:rsid w:val="006E54B6"/>
    <w:pPr>
      <w:ind w:left="360" w:hanging="360"/>
    </w:pPr>
  </w:style>
  <w:style w:type="paragraph" w:styleId="ListBullet">
    <w:name w:val="List Bullet"/>
    <w:basedOn w:val="Normal"/>
    <w:uiPriority w:val="11"/>
    <w:qFormat/>
    <w:rsid w:val="00890E3B"/>
    <w:pPr>
      <w:numPr>
        <w:numId w:val="11"/>
      </w:numPr>
    </w:pPr>
  </w:style>
  <w:style w:type="paragraph" w:styleId="ListBullet2">
    <w:name w:val="List Bullet 2"/>
    <w:basedOn w:val="Normal"/>
    <w:uiPriority w:val="11"/>
    <w:rsid w:val="000E3EC0"/>
    <w:pPr>
      <w:numPr>
        <w:numId w:val="12"/>
      </w:numPr>
      <w:ind w:right="360"/>
      <w:contextualSpacing/>
    </w:pPr>
  </w:style>
  <w:style w:type="paragraph" w:styleId="ListBullet3">
    <w:name w:val="List Bullet 3"/>
    <w:basedOn w:val="Normal"/>
    <w:uiPriority w:val="11"/>
    <w:qFormat/>
    <w:rsid w:val="006E54B6"/>
    <w:pPr>
      <w:numPr>
        <w:numId w:val="13"/>
      </w:numPr>
      <w:spacing w:after="40"/>
      <w:contextualSpacing/>
    </w:pPr>
  </w:style>
  <w:style w:type="paragraph" w:styleId="ListBullet4">
    <w:name w:val="List Bullet 4"/>
    <w:basedOn w:val="Normal"/>
    <w:uiPriority w:val="11"/>
    <w:semiHidden/>
    <w:unhideWhenUsed/>
    <w:qFormat/>
    <w:rsid w:val="006E54B6"/>
    <w:pPr>
      <w:numPr>
        <w:numId w:val="14"/>
      </w:numPr>
      <w:spacing w:after="40"/>
      <w:contextualSpacing/>
    </w:pPr>
  </w:style>
  <w:style w:type="character" w:styleId="Strong">
    <w:name w:val="Strong"/>
    <w:uiPriority w:val="22"/>
    <w:qFormat/>
    <w:rsid w:val="006E54B6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6E54B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6E54B6"/>
  </w:style>
  <w:style w:type="paragraph" w:styleId="Quote">
    <w:name w:val="Quote"/>
    <w:basedOn w:val="Normal"/>
    <w:next w:val="Normal"/>
    <w:link w:val="QuoteChar"/>
    <w:uiPriority w:val="29"/>
    <w:qFormat/>
    <w:rsid w:val="006E54B6"/>
    <w:rPr>
      <w:rFonts w:ascii="Calibri" w:eastAsia="SimSun" w:hAnsi="Calibri"/>
      <w:i/>
      <w:iCs/>
      <w:color w:val="5A5A5A"/>
      <w:sz w:val="20"/>
      <w:szCs w:val="20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E54B6"/>
    <w:rPr>
      <w:rFonts w:ascii="Calibri" w:eastAsia="SimSun" w:hAnsi="Calibri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4B6"/>
    <w:pPr>
      <w:pBdr>
        <w:top w:val="single" w:sz="12" w:space="10" w:color="FFEA99"/>
        <w:left w:val="single" w:sz="36" w:space="4" w:color="FFCC00"/>
        <w:bottom w:val="single" w:sz="24" w:space="10" w:color="EF8C5B"/>
        <w:right w:val="single" w:sz="36" w:space="4" w:color="FFCC00"/>
      </w:pBdr>
      <w:shd w:val="clear" w:color="auto" w:fill="FFCC00"/>
      <w:spacing w:before="320" w:after="320" w:line="300" w:lineRule="auto"/>
      <w:ind w:left="1440" w:right="1440"/>
    </w:pPr>
    <w:rPr>
      <w:rFonts w:ascii="Calibri" w:eastAsia="SimSun" w:hAnsi="Calibri"/>
      <w:i/>
      <w:iCs/>
      <w:color w:val="FFFFFF"/>
      <w:sz w:val="24"/>
      <w:szCs w:val="24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E54B6"/>
    <w:rPr>
      <w:rFonts w:ascii="Calibri" w:eastAsia="SimSun" w:hAnsi="Calibri" w:cs="Times New Roman"/>
      <w:i/>
      <w:iCs/>
      <w:color w:val="FFFFFF"/>
      <w:sz w:val="24"/>
      <w:szCs w:val="24"/>
      <w:shd w:val="clear" w:color="auto" w:fill="FFCC00"/>
    </w:rPr>
  </w:style>
  <w:style w:type="character" w:styleId="SubtleEmphasis">
    <w:name w:val="Subtle Emphasis"/>
    <w:uiPriority w:val="19"/>
    <w:qFormat/>
    <w:rsid w:val="006E54B6"/>
    <w:rPr>
      <w:i/>
      <w:iCs/>
      <w:color w:val="5A5A5A"/>
    </w:rPr>
  </w:style>
  <w:style w:type="character" w:styleId="IntenseEmphasis">
    <w:name w:val="Intense Emphasis"/>
    <w:uiPriority w:val="20"/>
    <w:qFormat/>
    <w:rsid w:val="006E54B6"/>
    <w:rPr>
      <w:b/>
      <w:bCs/>
      <w:i/>
      <w:iCs/>
      <w:color w:val="FFCC00"/>
      <w:sz w:val="22"/>
      <w:szCs w:val="22"/>
    </w:rPr>
  </w:style>
  <w:style w:type="character" w:styleId="SubtleReference">
    <w:name w:val="Subtle Reference"/>
    <w:uiPriority w:val="31"/>
    <w:qFormat/>
    <w:rsid w:val="006E54B6"/>
    <w:rPr>
      <w:color w:val="auto"/>
      <w:u w:val="single" w:color="EF8C5B"/>
    </w:rPr>
  </w:style>
  <w:style w:type="character" w:styleId="IntenseReference">
    <w:name w:val="Intense Reference"/>
    <w:uiPriority w:val="32"/>
    <w:qFormat/>
    <w:rsid w:val="006E54B6"/>
    <w:rPr>
      <w:b/>
      <w:bCs/>
      <w:color w:val="E15816"/>
      <w:u w:val="single" w:color="EF8C5B"/>
    </w:rPr>
  </w:style>
  <w:style w:type="paragraph" w:customStyle="1" w:styleId="Code">
    <w:name w:val="Code"/>
    <w:basedOn w:val="BodyText"/>
    <w:link w:val="CodeChar"/>
    <w:uiPriority w:val="99"/>
    <w:qFormat/>
    <w:rsid w:val="006E54B6"/>
    <w:pPr>
      <w:pBdr>
        <w:top w:val="dotted" w:sz="4" w:space="1" w:color="auto"/>
        <w:bottom w:val="dotted" w:sz="4" w:space="1" w:color="auto"/>
      </w:pBdr>
      <w:shd w:val="clear" w:color="auto" w:fill="CCEAFF"/>
      <w:spacing w:after="100"/>
      <w:contextualSpacing/>
    </w:pPr>
    <w:rPr>
      <w:rFonts w:ascii="Courier New" w:eastAsia="MS Mincho" w:hAnsi="Courier New"/>
      <w:spacing w:val="-5"/>
      <w:sz w:val="16"/>
      <w:szCs w:val="20"/>
      <w:lang w:val="x-none" w:eastAsia="x-none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916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16E7"/>
  </w:style>
  <w:style w:type="character" w:customStyle="1" w:styleId="CodeChar">
    <w:name w:val="Code Char"/>
    <w:link w:val="Code"/>
    <w:uiPriority w:val="99"/>
    <w:rsid w:val="006E54B6"/>
    <w:rPr>
      <w:rFonts w:ascii="Courier New" w:eastAsia="MS Mincho" w:hAnsi="Courier New"/>
      <w:spacing w:val="-5"/>
      <w:sz w:val="16"/>
      <w:shd w:val="clear" w:color="auto" w:fill="CCEAFF"/>
    </w:rPr>
  </w:style>
  <w:style w:type="paragraph" w:customStyle="1" w:styleId="CodeHighLight">
    <w:name w:val="Code HighLight"/>
    <w:basedOn w:val="BodyText"/>
    <w:next w:val="Normal"/>
    <w:link w:val="CodeHighLightChar"/>
    <w:uiPriority w:val="99"/>
    <w:qFormat/>
    <w:rsid w:val="006E54B6"/>
    <w:pPr>
      <w:shd w:val="clear" w:color="auto" w:fill="FFFFFF"/>
    </w:pPr>
    <w:rPr>
      <w:rFonts w:ascii="Courier New" w:hAnsi="Courier New"/>
      <w:b/>
      <w:sz w:val="18"/>
      <w:szCs w:val="20"/>
      <w:lang w:val="x-none" w:eastAsia="x-none" w:bidi="ar-SA"/>
    </w:rPr>
  </w:style>
  <w:style w:type="character" w:customStyle="1" w:styleId="CodeHighLightChar">
    <w:name w:val="Code HighLight Char"/>
    <w:link w:val="CodeHighLight"/>
    <w:uiPriority w:val="99"/>
    <w:rsid w:val="006E54B6"/>
    <w:rPr>
      <w:rFonts w:ascii="Courier New" w:hAnsi="Courier New"/>
      <w:b/>
      <w:sz w:val="18"/>
      <w:shd w:val="clear" w:color="auto" w:fill="FFFFFF"/>
    </w:rPr>
  </w:style>
  <w:style w:type="paragraph" w:customStyle="1" w:styleId="LogoType">
    <w:name w:val="LogoType"/>
    <w:basedOn w:val="Normal"/>
    <w:link w:val="LogoTypeChar"/>
    <w:uiPriority w:val="34"/>
    <w:qFormat/>
    <w:rsid w:val="006E54B6"/>
    <w:rPr>
      <w:rFonts w:ascii="Segoe" w:hAnsi="Segoe"/>
      <w:b/>
      <w:bCs/>
      <w:color w:val="595959"/>
      <w:sz w:val="20"/>
      <w:szCs w:val="20"/>
      <w:lang w:val="x-none" w:eastAsia="x-none" w:bidi="ar-SA"/>
    </w:rPr>
  </w:style>
  <w:style w:type="character" w:customStyle="1" w:styleId="LogoTypeChar">
    <w:name w:val="LogoType Char"/>
    <w:link w:val="LogoType"/>
    <w:uiPriority w:val="34"/>
    <w:rsid w:val="006E54B6"/>
    <w:rPr>
      <w:rFonts w:ascii="Segoe" w:hAnsi="Segoe"/>
      <w:b/>
      <w:bCs/>
      <w:color w:val="595959"/>
    </w:rPr>
  </w:style>
  <w:style w:type="table" w:styleId="TableGrid">
    <w:name w:val="Table Grid"/>
    <w:basedOn w:val="TableNormal"/>
    <w:uiPriority w:val="59"/>
    <w:rsid w:val="002A78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SimHei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37" w:qFormat="1"/>
    <w:lsdException w:name="footer" w:uiPriority="38" w:qFormat="1"/>
    <w:lsdException w:name="caption" w:uiPriority="35" w:qFormat="1"/>
    <w:lsdException w:name="List" w:uiPriority="20" w:qFormat="1"/>
    <w:lsdException w:name="List Bullet" w:uiPriority="11" w:qFormat="1"/>
    <w:lsdException w:name="List Bullet 2" w:uiPriority="11"/>
    <w:lsdException w:name="List Bullet 3" w:uiPriority="11" w:qFormat="1"/>
    <w:lsdException w:name="List Bullet 4" w:uiPriority="11" w:qFormat="1"/>
    <w:lsdException w:name="Title" w:semiHidden="0" w:uiPriority="32" w:unhideWhenUsed="0" w:qFormat="1"/>
    <w:lsdException w:name="Default Paragraph Font" w:uiPriority="0"/>
    <w:lsdException w:name="Subtitle" w:semiHidden="0" w:uiPriority="3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4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B6"/>
    <w:pPr>
      <w:spacing w:after="220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4B6"/>
    <w:pPr>
      <w:keepNext/>
      <w:pBdr>
        <w:bottom w:val="single" w:sz="12" w:space="1" w:color="BF9800"/>
      </w:pBdr>
      <w:spacing w:before="600"/>
      <w:outlineLvl w:val="0"/>
    </w:pPr>
    <w:rPr>
      <w:rFonts w:ascii="Calibri" w:eastAsia="SimSun" w:hAnsi="Calibri"/>
      <w:b/>
      <w:bCs/>
      <w:sz w:val="32"/>
      <w:szCs w:val="24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4B6"/>
    <w:pPr>
      <w:keepNext/>
      <w:pBdr>
        <w:bottom w:val="single" w:sz="8" w:space="1" w:color="FFCC00"/>
      </w:pBdr>
      <w:spacing w:before="400"/>
      <w:outlineLvl w:val="1"/>
    </w:pPr>
    <w:rPr>
      <w:rFonts w:ascii="Calibri" w:eastAsia="SimSun" w:hAnsi="Calibri"/>
      <w:b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E54B6"/>
    <w:pPr>
      <w:keepNext/>
      <w:pBdr>
        <w:bottom w:val="single" w:sz="4" w:space="1" w:color="FFE066"/>
      </w:pBdr>
      <w:spacing w:before="300"/>
      <w:outlineLvl w:val="2"/>
    </w:pPr>
    <w:rPr>
      <w:rFonts w:ascii="Calibri" w:eastAsia="SimSun" w:hAnsi="Calibri"/>
      <w:b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E54B6"/>
    <w:pPr>
      <w:keepNext/>
      <w:pBdr>
        <w:bottom w:val="single" w:sz="4" w:space="2" w:color="FFEA99"/>
      </w:pBdr>
      <w:spacing w:before="300"/>
      <w:outlineLvl w:val="3"/>
    </w:pPr>
    <w:rPr>
      <w:rFonts w:ascii="Calibri" w:eastAsia="SimSun" w:hAnsi="Calibri"/>
      <w:b/>
      <w:i/>
      <w:iCs/>
      <w:sz w:val="20"/>
      <w:szCs w:val="24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E54B6"/>
    <w:pPr>
      <w:keepNext/>
      <w:spacing w:before="200"/>
      <w:outlineLvl w:val="4"/>
    </w:pPr>
    <w:rPr>
      <w:rFonts w:ascii="Calibri" w:eastAsia="SimSun" w:hAnsi="Calibri"/>
      <w:b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rsid w:val="00D213C8"/>
    <w:pPr>
      <w:numPr>
        <w:ilvl w:val="5"/>
        <w:numId w:val="6"/>
      </w:numPr>
      <w:spacing w:before="240" w:after="60"/>
      <w:outlineLvl w:val="5"/>
    </w:pPr>
    <w:rPr>
      <w:b/>
      <w:bCs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rsid w:val="00D213C8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D213C8"/>
    <w:pPr>
      <w:numPr>
        <w:ilvl w:val="7"/>
        <w:numId w:val="6"/>
      </w:numPr>
      <w:spacing w:before="240" w:after="60"/>
      <w:outlineLvl w:val="7"/>
    </w:pPr>
    <w:rPr>
      <w:i/>
      <w:iCs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rsid w:val="00D213C8"/>
    <w:pPr>
      <w:numPr>
        <w:ilvl w:val="8"/>
        <w:numId w:val="6"/>
      </w:numPr>
      <w:spacing w:before="240" w:after="60"/>
      <w:outlineLvl w:val="8"/>
    </w:pPr>
    <w:rPr>
      <w:rFonts w:ascii="Arial" w:hAnsi="Arial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E54B6"/>
    <w:rPr>
      <w:rFonts w:ascii="Calibri" w:eastAsia="SimSun" w:hAnsi="Calibri" w:cs="Times New Roman"/>
      <w:b/>
      <w:bCs/>
      <w:sz w:val="32"/>
      <w:szCs w:val="24"/>
    </w:rPr>
  </w:style>
  <w:style w:type="character" w:customStyle="1" w:styleId="Heading2Char">
    <w:name w:val="Heading 2 Char"/>
    <w:link w:val="Heading2"/>
    <w:uiPriority w:val="9"/>
    <w:rsid w:val="006E54B6"/>
    <w:rPr>
      <w:rFonts w:ascii="Calibri" w:eastAsia="SimSun" w:hAnsi="Calibri" w:cs="Times New Roman"/>
      <w:b/>
      <w:sz w:val="28"/>
      <w:szCs w:val="28"/>
    </w:rPr>
  </w:style>
  <w:style w:type="character" w:styleId="Hyperlink">
    <w:name w:val="Hyperlink"/>
    <w:uiPriority w:val="99"/>
    <w:unhideWhenUsed/>
    <w:rsid w:val="006700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00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E54B6"/>
    <w:pPr>
      <w:ind w:left="720"/>
    </w:pPr>
  </w:style>
  <w:style w:type="paragraph" w:styleId="TOC1">
    <w:name w:val="toc 1"/>
    <w:basedOn w:val="Normal"/>
    <w:next w:val="Normal"/>
    <w:autoRedefine/>
    <w:uiPriority w:val="39"/>
    <w:qFormat/>
    <w:rsid w:val="006E54B6"/>
  </w:style>
  <w:style w:type="paragraph" w:styleId="TOC2">
    <w:name w:val="toc 2"/>
    <w:basedOn w:val="Normal"/>
    <w:next w:val="Normal"/>
    <w:autoRedefine/>
    <w:uiPriority w:val="39"/>
    <w:qFormat/>
    <w:rsid w:val="006E54B6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6E54B6"/>
    <w:pPr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6E54B6"/>
    <w:pPr>
      <w:outlineLvl w:val="9"/>
    </w:pPr>
  </w:style>
  <w:style w:type="paragraph" w:styleId="BalloonText">
    <w:name w:val="Balloon Text"/>
    <w:basedOn w:val="Normal"/>
    <w:link w:val="BalloonTextChar"/>
    <w:semiHidden/>
    <w:rsid w:val="00D213C8"/>
    <w:rPr>
      <w:rFonts w:ascii="Tahoma" w:eastAsia="Times New Roman" w:hAnsi="Tahoma"/>
      <w:sz w:val="16"/>
      <w:szCs w:val="16"/>
      <w:lang w:val="x-none" w:bidi="ar-SA"/>
    </w:rPr>
  </w:style>
  <w:style w:type="character" w:customStyle="1" w:styleId="BalloonTextChar">
    <w:name w:val="Balloon Text Char"/>
    <w:link w:val="BalloonText"/>
    <w:semiHidden/>
    <w:rsid w:val="008F37C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link w:val="Heading3"/>
    <w:uiPriority w:val="9"/>
    <w:rsid w:val="006E54B6"/>
    <w:rPr>
      <w:rFonts w:ascii="Calibri" w:eastAsia="SimSun" w:hAnsi="Calibri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37"/>
    <w:qFormat/>
    <w:rsid w:val="006E54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7"/>
    <w:rsid w:val="006E54B6"/>
  </w:style>
  <w:style w:type="paragraph" w:styleId="Footer">
    <w:name w:val="footer"/>
    <w:basedOn w:val="Normal"/>
    <w:link w:val="FooterChar"/>
    <w:uiPriority w:val="38"/>
    <w:qFormat/>
    <w:rsid w:val="006E54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8"/>
    <w:rsid w:val="006E54B6"/>
  </w:style>
  <w:style w:type="paragraph" w:styleId="Revision">
    <w:name w:val="Revision"/>
    <w:hidden/>
    <w:uiPriority w:val="99"/>
    <w:semiHidden/>
    <w:rsid w:val="0044352F"/>
    <w:pPr>
      <w:ind w:firstLine="360"/>
    </w:pPr>
    <w:rPr>
      <w:sz w:val="22"/>
      <w:szCs w:val="22"/>
      <w:lang w:eastAsia="en-US" w:bidi="en-US"/>
    </w:rPr>
  </w:style>
  <w:style w:type="character" w:styleId="CommentReference">
    <w:name w:val="annotation reference"/>
    <w:uiPriority w:val="99"/>
    <w:semiHidden/>
    <w:unhideWhenUsed/>
    <w:rsid w:val="002C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8"/>
    <w:rPr>
      <w:sz w:val="20"/>
      <w:szCs w:val="20"/>
      <w:lang w:val="x-none" w:eastAsia="x-none" w:bidi="ar-SA"/>
    </w:rPr>
  </w:style>
  <w:style w:type="character" w:customStyle="1" w:styleId="CommentTextChar">
    <w:name w:val="Comment Text Char"/>
    <w:link w:val="CommentText"/>
    <w:uiPriority w:val="99"/>
    <w:semiHidden/>
    <w:rsid w:val="002C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4BD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0A3A"/>
    <w:rPr>
      <w:rFonts w:ascii="Tahoma" w:hAnsi="Tahoma"/>
      <w:sz w:val="16"/>
      <w:szCs w:val="16"/>
      <w:lang w:val="x-none" w:eastAsia="x-none" w:bidi="ar-SA"/>
    </w:rPr>
  </w:style>
  <w:style w:type="character" w:customStyle="1" w:styleId="DocumentMapChar">
    <w:name w:val="Document Map Char"/>
    <w:link w:val="DocumentMap"/>
    <w:uiPriority w:val="99"/>
    <w:semiHidden/>
    <w:rsid w:val="00BE0A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32"/>
    <w:qFormat/>
    <w:rsid w:val="006E54B6"/>
    <w:pPr>
      <w:pBdr>
        <w:top w:val="single" w:sz="8" w:space="10" w:color="FFE580"/>
        <w:bottom w:val="single" w:sz="24" w:space="15" w:color="EF8C5B"/>
      </w:pBdr>
      <w:jc w:val="center"/>
    </w:pPr>
    <w:rPr>
      <w:rFonts w:ascii="Calibri" w:eastAsia="SimSun" w:hAnsi="Calibri"/>
      <w:i/>
      <w:iCs/>
      <w:sz w:val="60"/>
      <w:szCs w:val="60"/>
      <w:lang w:val="x-none" w:eastAsia="x-none" w:bidi="ar-SA"/>
    </w:rPr>
  </w:style>
  <w:style w:type="character" w:customStyle="1" w:styleId="TitleChar">
    <w:name w:val="Title Char"/>
    <w:link w:val="Title"/>
    <w:uiPriority w:val="32"/>
    <w:rsid w:val="006E54B6"/>
    <w:rPr>
      <w:rFonts w:ascii="Calibri" w:eastAsia="SimSun" w:hAnsi="Calibri" w:cs="Times New Roman"/>
      <w:i/>
      <w:iCs/>
      <w:sz w:val="60"/>
      <w:szCs w:val="60"/>
    </w:rPr>
  </w:style>
  <w:style w:type="character" w:customStyle="1" w:styleId="Heading4Char">
    <w:name w:val="Heading 4 Char"/>
    <w:link w:val="Heading4"/>
    <w:uiPriority w:val="9"/>
    <w:rsid w:val="006E54B6"/>
    <w:rPr>
      <w:rFonts w:ascii="Calibri" w:eastAsia="SimSun" w:hAnsi="Calibri" w:cs="Times New Roman"/>
      <w:b/>
      <w:i/>
      <w:iCs/>
      <w:szCs w:val="24"/>
    </w:rPr>
  </w:style>
  <w:style w:type="character" w:customStyle="1" w:styleId="Heading5Char">
    <w:name w:val="Heading 5 Char"/>
    <w:link w:val="Heading5"/>
    <w:uiPriority w:val="9"/>
    <w:rsid w:val="006E54B6"/>
    <w:rPr>
      <w:rFonts w:ascii="Calibri" w:eastAsia="SimSun" w:hAnsi="Calibri" w:cs="Times New Roman"/>
      <w:b/>
    </w:rPr>
  </w:style>
  <w:style w:type="character" w:customStyle="1" w:styleId="Heading6Char">
    <w:name w:val="Heading 6 Char"/>
    <w:link w:val="Heading6"/>
    <w:rsid w:val="00BE0A3A"/>
    <w:rPr>
      <w:b/>
      <w:bCs/>
    </w:rPr>
  </w:style>
  <w:style w:type="character" w:customStyle="1" w:styleId="Heading7Char">
    <w:name w:val="Heading 7 Char"/>
    <w:basedOn w:val="DefaultParagraphFont"/>
    <w:link w:val="Heading7"/>
    <w:rsid w:val="00BE0A3A"/>
  </w:style>
  <w:style w:type="character" w:customStyle="1" w:styleId="Heading8Char">
    <w:name w:val="Heading 8 Char"/>
    <w:link w:val="Heading8"/>
    <w:rsid w:val="00BE0A3A"/>
    <w:rPr>
      <w:i/>
      <w:iCs/>
    </w:rPr>
  </w:style>
  <w:style w:type="character" w:customStyle="1" w:styleId="Heading9Char">
    <w:name w:val="Heading 9 Char"/>
    <w:link w:val="Heading9"/>
    <w:rsid w:val="00BE0A3A"/>
    <w:rPr>
      <w:rFonts w:ascii="Arial" w:hAnsi="Arial" w:cs="Arial"/>
    </w:rPr>
  </w:style>
  <w:style w:type="paragraph" w:customStyle="1" w:styleId="AsmL">
    <w:name w:val="AsmL"/>
    <w:basedOn w:val="AsmLLiteralLayout"/>
    <w:rsid w:val="00D213C8"/>
    <w:pPr>
      <w:pBdr>
        <w:top w:val="dotted" w:sz="4" w:space="4" w:color="auto"/>
        <w:bottom w:val="dotted" w:sz="4" w:space="4" w:color="auto"/>
      </w:pBdr>
      <w:shd w:val="clear" w:color="auto" w:fill="FFFFEF"/>
      <w:spacing w:after="120"/>
    </w:pPr>
  </w:style>
  <w:style w:type="paragraph" w:customStyle="1" w:styleId="AsmLLiteralLayout">
    <w:name w:val="AsmL Literal Layout"/>
    <w:basedOn w:val="Normal"/>
    <w:rsid w:val="00D213C8"/>
    <w:pPr>
      <w:keepNext/>
      <w:keepLines/>
      <w:suppressAutoHyphens/>
      <w:spacing w:line="240" w:lineRule="exact"/>
      <w:contextualSpacing/>
    </w:pPr>
    <w:rPr>
      <w:rFonts w:ascii="Lucida Console" w:hAnsi="Lucida Console"/>
      <w:noProof/>
      <w:sz w:val="18"/>
    </w:rPr>
  </w:style>
  <w:style w:type="paragraph" w:customStyle="1" w:styleId="ItemizedList">
    <w:name w:val="Itemized List"/>
    <w:basedOn w:val="Normal"/>
    <w:rsid w:val="00D213C8"/>
    <w:pPr>
      <w:numPr>
        <w:numId w:val="3"/>
      </w:numPr>
    </w:pPr>
  </w:style>
  <w:style w:type="paragraph" w:customStyle="1" w:styleId="OrderedList">
    <w:name w:val="Ordered List"/>
    <w:basedOn w:val="Normal"/>
    <w:rsid w:val="00D213C8"/>
    <w:pPr>
      <w:numPr>
        <w:numId w:val="4"/>
      </w:numPr>
    </w:pPr>
  </w:style>
  <w:style w:type="paragraph" w:customStyle="1" w:styleId="Graphic">
    <w:name w:val="Graphic"/>
    <w:basedOn w:val="Normal"/>
    <w:next w:val="Caption"/>
    <w:rsid w:val="00D213C8"/>
    <w:pPr>
      <w:spacing w:before="240" w:after="120"/>
      <w:jc w:val="center"/>
    </w:pPr>
  </w:style>
  <w:style w:type="paragraph" w:customStyle="1" w:styleId="BlockQuote">
    <w:name w:val="Block Quote"/>
    <w:basedOn w:val="Normal"/>
    <w:next w:val="Normal"/>
    <w:rsid w:val="00D213C8"/>
    <w:pPr>
      <w:spacing w:before="240" w:after="240"/>
      <w:ind w:left="576" w:right="576"/>
    </w:pPr>
    <w:rPr>
      <w:i/>
    </w:rPr>
  </w:style>
  <w:style w:type="paragraph" w:customStyle="1" w:styleId="SubdocReference">
    <w:name w:val="Subdoc Reference"/>
    <w:basedOn w:val="BlockQuote"/>
    <w:next w:val="Normal"/>
    <w:rsid w:val="00D213C8"/>
    <w:pPr>
      <w:shd w:val="clear" w:color="auto" w:fill="CCFFCC"/>
    </w:pPr>
  </w:style>
  <w:style w:type="paragraph" w:styleId="Caption">
    <w:name w:val="caption"/>
    <w:basedOn w:val="Normal"/>
    <w:next w:val="Normal"/>
    <w:uiPriority w:val="35"/>
    <w:unhideWhenUsed/>
    <w:qFormat/>
    <w:rsid w:val="006E54B6"/>
    <w:rPr>
      <w:b/>
      <w:bCs/>
      <w:sz w:val="18"/>
      <w:szCs w:val="18"/>
    </w:rPr>
  </w:style>
  <w:style w:type="character" w:customStyle="1" w:styleId="AsmLLiteral">
    <w:name w:val="AsmL Literal"/>
    <w:rsid w:val="00D213C8"/>
    <w:rPr>
      <w:rFonts w:ascii="Lucida Console" w:hAnsi="Lucida Console"/>
      <w:sz w:val="18"/>
    </w:rPr>
  </w:style>
  <w:style w:type="character" w:customStyle="1" w:styleId="Quote1">
    <w:name w:val="Quote1"/>
    <w:rsid w:val="00D213C8"/>
    <w:rPr>
      <w:i/>
    </w:rPr>
  </w:style>
  <w:style w:type="character" w:styleId="Emphasis">
    <w:name w:val="Emphasis"/>
    <w:uiPriority w:val="20"/>
    <w:qFormat/>
    <w:rsid w:val="006E54B6"/>
    <w:rPr>
      <w:b/>
      <w:bCs/>
      <w:i/>
      <w:iCs/>
      <w:color w:val="5A5A5A"/>
    </w:rPr>
  </w:style>
  <w:style w:type="paragraph" w:styleId="Subtitle">
    <w:name w:val="Subtitle"/>
    <w:basedOn w:val="Normal"/>
    <w:next w:val="Normal"/>
    <w:link w:val="SubtitleChar"/>
    <w:uiPriority w:val="33"/>
    <w:qFormat/>
    <w:rsid w:val="006E54B6"/>
    <w:pPr>
      <w:spacing w:before="200" w:after="900"/>
      <w:jc w:val="right"/>
    </w:pPr>
    <w:rPr>
      <w:i/>
      <w:iCs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33"/>
    <w:rsid w:val="006E54B6"/>
    <w:rPr>
      <w:i/>
      <w:iCs/>
      <w:sz w:val="24"/>
      <w:szCs w:val="24"/>
    </w:rPr>
  </w:style>
  <w:style w:type="paragraph" w:customStyle="1" w:styleId="TitleAbbreviation">
    <w:name w:val="Title Abbreviation"/>
    <w:basedOn w:val="Normal"/>
    <w:next w:val="Normal"/>
    <w:rsid w:val="00D213C8"/>
    <w:rPr>
      <w:vanish/>
      <w:color w:val="C0C0C0"/>
    </w:rPr>
  </w:style>
  <w:style w:type="paragraph" w:customStyle="1" w:styleId="Layout">
    <w:name w:val="Layout"/>
    <w:basedOn w:val="Normal"/>
    <w:rsid w:val="00D213C8"/>
    <w:pPr>
      <w:spacing w:line="240" w:lineRule="exact"/>
    </w:pPr>
    <w:rPr>
      <w:rFonts w:ascii="Lucida Console" w:hAnsi="Lucida Console"/>
      <w:sz w:val="18"/>
    </w:rPr>
  </w:style>
  <w:style w:type="paragraph" w:customStyle="1" w:styleId="Author">
    <w:name w:val="Author"/>
    <w:basedOn w:val="Normal"/>
    <w:next w:val="Normal"/>
    <w:rsid w:val="00D213C8"/>
    <w:pPr>
      <w:jc w:val="center"/>
    </w:pPr>
  </w:style>
  <w:style w:type="paragraph" w:customStyle="1" w:styleId="Status">
    <w:name w:val="Status"/>
    <w:basedOn w:val="Normal"/>
    <w:next w:val="Normal"/>
    <w:rsid w:val="00D213C8"/>
    <w:rPr>
      <w:rFonts w:ascii="Courier New" w:hAnsi="Courier New"/>
    </w:rPr>
  </w:style>
  <w:style w:type="paragraph" w:customStyle="1" w:styleId="Copyright">
    <w:name w:val="Copyright"/>
    <w:basedOn w:val="Normal"/>
    <w:next w:val="Normal"/>
    <w:rsid w:val="00D213C8"/>
    <w:pPr>
      <w:jc w:val="center"/>
    </w:pPr>
    <w:rPr>
      <w:sz w:val="20"/>
    </w:rPr>
  </w:style>
  <w:style w:type="paragraph" w:customStyle="1" w:styleId="LegalNotice">
    <w:name w:val="Legal Notice"/>
    <w:basedOn w:val="Normal"/>
    <w:next w:val="Normal"/>
    <w:rsid w:val="00D213C8"/>
    <w:pPr>
      <w:jc w:val="right"/>
    </w:pPr>
    <w:rPr>
      <w:color w:val="FF0000"/>
    </w:rPr>
  </w:style>
  <w:style w:type="paragraph" w:customStyle="1" w:styleId="AbstractHeading">
    <w:name w:val="Abstract Heading"/>
    <w:basedOn w:val="Heading1"/>
    <w:next w:val="Normal"/>
    <w:rsid w:val="00D213C8"/>
  </w:style>
  <w:style w:type="paragraph" w:customStyle="1" w:styleId="AppendixHeading1">
    <w:name w:val="Appendix Heading 1"/>
    <w:basedOn w:val="Heading1"/>
    <w:next w:val="Normal"/>
    <w:rsid w:val="00D213C8"/>
    <w:pPr>
      <w:numPr>
        <w:numId w:val="5"/>
      </w:numPr>
    </w:pPr>
  </w:style>
  <w:style w:type="paragraph" w:customStyle="1" w:styleId="AppendixHeading2">
    <w:name w:val="Appendix Heading 2"/>
    <w:basedOn w:val="Heading2"/>
    <w:next w:val="Normal"/>
    <w:rsid w:val="00D213C8"/>
    <w:pPr>
      <w:tabs>
        <w:tab w:val="num" w:pos="360"/>
      </w:tabs>
    </w:pPr>
  </w:style>
  <w:style w:type="paragraph" w:customStyle="1" w:styleId="AppendixHeading3">
    <w:name w:val="Appendix Heading 3"/>
    <w:basedOn w:val="Heading3"/>
    <w:next w:val="Normal"/>
    <w:rsid w:val="00D213C8"/>
    <w:pPr>
      <w:tabs>
        <w:tab w:val="num" w:pos="360"/>
      </w:tabs>
    </w:pPr>
  </w:style>
  <w:style w:type="paragraph" w:customStyle="1" w:styleId="PrefaceHeading1">
    <w:name w:val="Preface Heading 1"/>
    <w:basedOn w:val="Heading1"/>
    <w:next w:val="Normal"/>
    <w:rsid w:val="00D213C8"/>
  </w:style>
  <w:style w:type="paragraph" w:customStyle="1" w:styleId="PrefaceHeading2">
    <w:name w:val="Preface Heading 2"/>
    <w:basedOn w:val="Heading2"/>
    <w:next w:val="Normal"/>
    <w:rsid w:val="00D213C8"/>
    <w:pPr>
      <w:tabs>
        <w:tab w:val="num" w:pos="360"/>
      </w:tabs>
      <w:ind w:left="360" w:hanging="360"/>
    </w:pPr>
  </w:style>
  <w:style w:type="paragraph" w:customStyle="1" w:styleId="PrefaceHeading3">
    <w:name w:val="Preface Heading 3"/>
    <w:basedOn w:val="Heading3"/>
    <w:next w:val="Normal"/>
    <w:rsid w:val="00D213C8"/>
    <w:pPr>
      <w:tabs>
        <w:tab w:val="num" w:pos="360"/>
      </w:tabs>
      <w:ind w:left="360" w:hanging="360"/>
    </w:pPr>
  </w:style>
  <w:style w:type="character" w:customStyle="1" w:styleId="Literal">
    <w:name w:val="Literal"/>
    <w:rsid w:val="00D213C8"/>
    <w:rPr>
      <w:rFonts w:ascii="Lucida Console" w:hAnsi="Lucida Console"/>
      <w:sz w:val="18"/>
    </w:rPr>
  </w:style>
  <w:style w:type="paragraph" w:customStyle="1" w:styleId="LiteralLayout">
    <w:name w:val="Literal Layout"/>
    <w:basedOn w:val="Normal"/>
    <w:rsid w:val="00D213C8"/>
    <w:pPr>
      <w:spacing w:line="240" w:lineRule="exact"/>
    </w:pPr>
    <w:rPr>
      <w:rFonts w:ascii="Lucida Console" w:hAnsi="Lucida Console" w:cs="Courier New"/>
      <w:sz w:val="18"/>
    </w:rPr>
  </w:style>
  <w:style w:type="paragraph" w:customStyle="1" w:styleId="Spec">
    <w:name w:val="Spec#"/>
    <w:basedOn w:val="AsmL"/>
    <w:rsid w:val="00D213C8"/>
    <w:pPr>
      <w:shd w:val="clear" w:color="auto" w:fill="EFFFEF"/>
    </w:pPr>
  </w:style>
  <w:style w:type="character" w:customStyle="1" w:styleId="SpecLiteral">
    <w:name w:val="Spec# Literal"/>
    <w:rsid w:val="00D213C8"/>
    <w:rPr>
      <w:rFonts w:ascii="Lucida Console" w:hAnsi="Lucida Console"/>
      <w:noProof/>
      <w:sz w:val="18"/>
    </w:rPr>
  </w:style>
  <w:style w:type="paragraph" w:customStyle="1" w:styleId="SpecLiteralLayout">
    <w:name w:val="Spec# Literal Layout"/>
    <w:basedOn w:val="AsmLLiteralLayout"/>
    <w:rsid w:val="00D213C8"/>
  </w:style>
  <w:style w:type="character" w:styleId="FollowedHyperlink">
    <w:name w:val="FollowedHyperlink"/>
    <w:uiPriority w:val="99"/>
    <w:semiHidden/>
    <w:unhideWhenUsed/>
    <w:rsid w:val="00EF3D5F"/>
    <w:rPr>
      <w:color w:val="7DDDFF"/>
      <w:u w:val="single"/>
    </w:rPr>
  </w:style>
  <w:style w:type="character" w:styleId="HTMLCode">
    <w:name w:val="HTML Code"/>
    <w:uiPriority w:val="99"/>
    <w:semiHidden/>
    <w:unhideWhenUsed/>
    <w:rsid w:val="005511D0"/>
    <w:rPr>
      <w:rFonts w:ascii="Lucida Console" w:eastAsia="Times New Roman" w:hAnsi="Lucida Console" w:cs="Courier New" w:hint="default"/>
      <w:sz w:val="20"/>
      <w:szCs w:val="20"/>
    </w:rPr>
  </w:style>
  <w:style w:type="character" w:styleId="BookTitle">
    <w:name w:val="Book Title"/>
    <w:uiPriority w:val="34"/>
    <w:qFormat/>
    <w:rsid w:val="006E54B6"/>
    <w:rPr>
      <w:rFonts w:ascii="Calibri" w:eastAsia="SimSun" w:hAnsi="Calibri" w:cs="Times New Roman"/>
      <w:b/>
      <w:bCs/>
      <w:i/>
      <w:iCs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D7F"/>
    <w:pPr>
      <w:pBdr>
        <w:top w:val="double" w:sz="6" w:space="0" w:color="999999"/>
        <w:left w:val="double" w:sz="6" w:space="0" w:color="999999"/>
        <w:bottom w:val="double" w:sz="6" w:space="0" w:color="999999"/>
        <w:right w:val="double" w:sz="6" w:space="0" w:color="999999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tLeast"/>
      <w:ind w:left="504"/>
    </w:pPr>
    <w:rPr>
      <w:rFonts w:ascii="Lucida Console" w:eastAsia="Times New Roman" w:hAnsi="Lucida Console"/>
      <w:sz w:val="17"/>
      <w:szCs w:val="17"/>
      <w:lang w:val="x-none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C32D7F"/>
    <w:rPr>
      <w:rFonts w:ascii="Lucida Console" w:eastAsia="Times New Roman" w:hAnsi="Lucida Console" w:cs="Courier New"/>
      <w:sz w:val="17"/>
      <w:szCs w:val="17"/>
      <w:shd w:val="clear" w:color="auto" w:fill="F7F7F7"/>
      <w:lang w:eastAsia="en-US"/>
    </w:rPr>
  </w:style>
  <w:style w:type="paragraph" w:styleId="TOC4">
    <w:name w:val="toc 4"/>
    <w:basedOn w:val="Normal"/>
    <w:next w:val="Normal"/>
    <w:autoRedefine/>
    <w:uiPriority w:val="39"/>
    <w:qFormat/>
    <w:rsid w:val="006E54B6"/>
    <w:pPr>
      <w:ind w:left="600"/>
    </w:pPr>
  </w:style>
  <w:style w:type="paragraph" w:styleId="TOC5">
    <w:name w:val="toc 5"/>
    <w:basedOn w:val="Normal"/>
    <w:next w:val="Normal"/>
    <w:autoRedefine/>
    <w:uiPriority w:val="39"/>
    <w:qFormat/>
    <w:rsid w:val="006E54B6"/>
    <w:pPr>
      <w:ind w:left="800"/>
    </w:pPr>
  </w:style>
  <w:style w:type="paragraph" w:styleId="List">
    <w:name w:val="List"/>
    <w:basedOn w:val="Normal"/>
    <w:uiPriority w:val="20"/>
    <w:qFormat/>
    <w:rsid w:val="006E54B6"/>
    <w:pPr>
      <w:ind w:left="360" w:hanging="360"/>
    </w:pPr>
  </w:style>
  <w:style w:type="paragraph" w:styleId="ListBullet">
    <w:name w:val="List Bullet"/>
    <w:basedOn w:val="Normal"/>
    <w:uiPriority w:val="11"/>
    <w:qFormat/>
    <w:rsid w:val="00890E3B"/>
    <w:pPr>
      <w:numPr>
        <w:numId w:val="11"/>
      </w:numPr>
    </w:pPr>
  </w:style>
  <w:style w:type="paragraph" w:styleId="ListBullet2">
    <w:name w:val="List Bullet 2"/>
    <w:basedOn w:val="Normal"/>
    <w:uiPriority w:val="11"/>
    <w:rsid w:val="000E3EC0"/>
    <w:pPr>
      <w:numPr>
        <w:numId w:val="12"/>
      </w:numPr>
      <w:ind w:right="360"/>
      <w:contextualSpacing/>
    </w:pPr>
  </w:style>
  <w:style w:type="paragraph" w:styleId="ListBullet3">
    <w:name w:val="List Bullet 3"/>
    <w:basedOn w:val="Normal"/>
    <w:uiPriority w:val="11"/>
    <w:qFormat/>
    <w:rsid w:val="006E54B6"/>
    <w:pPr>
      <w:numPr>
        <w:numId w:val="13"/>
      </w:numPr>
      <w:spacing w:after="40"/>
      <w:contextualSpacing/>
    </w:pPr>
  </w:style>
  <w:style w:type="paragraph" w:styleId="ListBullet4">
    <w:name w:val="List Bullet 4"/>
    <w:basedOn w:val="Normal"/>
    <w:uiPriority w:val="11"/>
    <w:semiHidden/>
    <w:unhideWhenUsed/>
    <w:qFormat/>
    <w:rsid w:val="006E54B6"/>
    <w:pPr>
      <w:numPr>
        <w:numId w:val="14"/>
      </w:numPr>
      <w:spacing w:after="40"/>
      <w:contextualSpacing/>
    </w:pPr>
  </w:style>
  <w:style w:type="character" w:styleId="Strong">
    <w:name w:val="Strong"/>
    <w:uiPriority w:val="22"/>
    <w:qFormat/>
    <w:rsid w:val="006E54B6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6E54B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6E54B6"/>
  </w:style>
  <w:style w:type="paragraph" w:styleId="Quote">
    <w:name w:val="Quote"/>
    <w:basedOn w:val="Normal"/>
    <w:next w:val="Normal"/>
    <w:link w:val="QuoteChar"/>
    <w:uiPriority w:val="29"/>
    <w:qFormat/>
    <w:rsid w:val="006E54B6"/>
    <w:rPr>
      <w:rFonts w:ascii="Calibri" w:eastAsia="SimSun" w:hAnsi="Calibri"/>
      <w:i/>
      <w:iCs/>
      <w:color w:val="5A5A5A"/>
      <w:sz w:val="20"/>
      <w:szCs w:val="20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6E54B6"/>
    <w:rPr>
      <w:rFonts w:ascii="Calibri" w:eastAsia="SimSun" w:hAnsi="Calibri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4B6"/>
    <w:pPr>
      <w:pBdr>
        <w:top w:val="single" w:sz="12" w:space="10" w:color="FFEA99"/>
        <w:left w:val="single" w:sz="36" w:space="4" w:color="FFCC00"/>
        <w:bottom w:val="single" w:sz="24" w:space="10" w:color="EF8C5B"/>
        <w:right w:val="single" w:sz="36" w:space="4" w:color="FFCC00"/>
      </w:pBdr>
      <w:shd w:val="clear" w:color="auto" w:fill="FFCC00"/>
      <w:spacing w:before="320" w:after="320" w:line="300" w:lineRule="auto"/>
      <w:ind w:left="1440" w:right="1440"/>
    </w:pPr>
    <w:rPr>
      <w:rFonts w:ascii="Calibri" w:eastAsia="SimSun" w:hAnsi="Calibri"/>
      <w:i/>
      <w:iCs/>
      <w:color w:val="FFFFFF"/>
      <w:sz w:val="24"/>
      <w:szCs w:val="24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6E54B6"/>
    <w:rPr>
      <w:rFonts w:ascii="Calibri" w:eastAsia="SimSun" w:hAnsi="Calibri" w:cs="Times New Roman"/>
      <w:i/>
      <w:iCs/>
      <w:color w:val="FFFFFF"/>
      <w:sz w:val="24"/>
      <w:szCs w:val="24"/>
      <w:shd w:val="clear" w:color="auto" w:fill="FFCC00"/>
    </w:rPr>
  </w:style>
  <w:style w:type="character" w:styleId="SubtleEmphasis">
    <w:name w:val="Subtle Emphasis"/>
    <w:uiPriority w:val="19"/>
    <w:qFormat/>
    <w:rsid w:val="006E54B6"/>
    <w:rPr>
      <w:i/>
      <w:iCs/>
      <w:color w:val="5A5A5A"/>
    </w:rPr>
  </w:style>
  <w:style w:type="character" w:styleId="IntenseEmphasis">
    <w:name w:val="Intense Emphasis"/>
    <w:uiPriority w:val="20"/>
    <w:qFormat/>
    <w:rsid w:val="006E54B6"/>
    <w:rPr>
      <w:b/>
      <w:bCs/>
      <w:i/>
      <w:iCs/>
      <w:color w:val="FFCC00"/>
      <w:sz w:val="22"/>
      <w:szCs w:val="22"/>
    </w:rPr>
  </w:style>
  <w:style w:type="character" w:styleId="SubtleReference">
    <w:name w:val="Subtle Reference"/>
    <w:uiPriority w:val="31"/>
    <w:qFormat/>
    <w:rsid w:val="006E54B6"/>
    <w:rPr>
      <w:color w:val="auto"/>
      <w:u w:val="single" w:color="EF8C5B"/>
    </w:rPr>
  </w:style>
  <w:style w:type="character" w:styleId="IntenseReference">
    <w:name w:val="Intense Reference"/>
    <w:uiPriority w:val="32"/>
    <w:qFormat/>
    <w:rsid w:val="006E54B6"/>
    <w:rPr>
      <w:b/>
      <w:bCs/>
      <w:color w:val="E15816"/>
      <w:u w:val="single" w:color="EF8C5B"/>
    </w:rPr>
  </w:style>
  <w:style w:type="paragraph" w:customStyle="1" w:styleId="Code">
    <w:name w:val="Code"/>
    <w:basedOn w:val="BodyText"/>
    <w:link w:val="CodeChar"/>
    <w:uiPriority w:val="99"/>
    <w:qFormat/>
    <w:rsid w:val="006E54B6"/>
    <w:pPr>
      <w:pBdr>
        <w:top w:val="dotted" w:sz="4" w:space="1" w:color="auto"/>
        <w:bottom w:val="dotted" w:sz="4" w:space="1" w:color="auto"/>
      </w:pBdr>
      <w:shd w:val="clear" w:color="auto" w:fill="CCEAFF"/>
      <w:spacing w:after="100"/>
      <w:contextualSpacing/>
    </w:pPr>
    <w:rPr>
      <w:rFonts w:ascii="Courier New" w:eastAsia="MS Mincho" w:hAnsi="Courier New"/>
      <w:spacing w:val="-5"/>
      <w:sz w:val="16"/>
      <w:szCs w:val="20"/>
      <w:lang w:val="x-none" w:eastAsia="x-none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916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16E7"/>
  </w:style>
  <w:style w:type="character" w:customStyle="1" w:styleId="CodeChar">
    <w:name w:val="Code Char"/>
    <w:link w:val="Code"/>
    <w:uiPriority w:val="99"/>
    <w:rsid w:val="006E54B6"/>
    <w:rPr>
      <w:rFonts w:ascii="Courier New" w:eastAsia="MS Mincho" w:hAnsi="Courier New"/>
      <w:spacing w:val="-5"/>
      <w:sz w:val="16"/>
      <w:shd w:val="clear" w:color="auto" w:fill="CCEAFF"/>
    </w:rPr>
  </w:style>
  <w:style w:type="paragraph" w:customStyle="1" w:styleId="CodeHighLight">
    <w:name w:val="Code HighLight"/>
    <w:basedOn w:val="BodyText"/>
    <w:next w:val="Normal"/>
    <w:link w:val="CodeHighLightChar"/>
    <w:uiPriority w:val="99"/>
    <w:qFormat/>
    <w:rsid w:val="006E54B6"/>
    <w:pPr>
      <w:shd w:val="clear" w:color="auto" w:fill="FFFFFF"/>
    </w:pPr>
    <w:rPr>
      <w:rFonts w:ascii="Courier New" w:hAnsi="Courier New"/>
      <w:b/>
      <w:sz w:val="18"/>
      <w:szCs w:val="20"/>
      <w:lang w:val="x-none" w:eastAsia="x-none" w:bidi="ar-SA"/>
    </w:rPr>
  </w:style>
  <w:style w:type="character" w:customStyle="1" w:styleId="CodeHighLightChar">
    <w:name w:val="Code HighLight Char"/>
    <w:link w:val="CodeHighLight"/>
    <w:uiPriority w:val="99"/>
    <w:rsid w:val="006E54B6"/>
    <w:rPr>
      <w:rFonts w:ascii="Courier New" w:hAnsi="Courier New"/>
      <w:b/>
      <w:sz w:val="18"/>
      <w:shd w:val="clear" w:color="auto" w:fill="FFFFFF"/>
    </w:rPr>
  </w:style>
  <w:style w:type="paragraph" w:customStyle="1" w:styleId="LogoType">
    <w:name w:val="LogoType"/>
    <w:basedOn w:val="Normal"/>
    <w:link w:val="LogoTypeChar"/>
    <w:uiPriority w:val="34"/>
    <w:qFormat/>
    <w:rsid w:val="006E54B6"/>
    <w:rPr>
      <w:rFonts w:ascii="Segoe" w:hAnsi="Segoe"/>
      <w:b/>
      <w:bCs/>
      <w:color w:val="595959"/>
      <w:sz w:val="20"/>
      <w:szCs w:val="20"/>
      <w:lang w:val="x-none" w:eastAsia="x-none" w:bidi="ar-SA"/>
    </w:rPr>
  </w:style>
  <w:style w:type="character" w:customStyle="1" w:styleId="LogoTypeChar">
    <w:name w:val="LogoType Char"/>
    <w:link w:val="LogoType"/>
    <w:uiPriority w:val="34"/>
    <w:rsid w:val="006E54B6"/>
    <w:rPr>
      <w:rFonts w:ascii="Segoe" w:hAnsi="Segoe"/>
      <w:b/>
      <w:bCs/>
      <w:color w:val="595959"/>
    </w:rPr>
  </w:style>
  <w:style w:type="table" w:styleId="TableGrid">
    <w:name w:val="Table Grid"/>
    <w:basedOn w:val="TableNormal"/>
    <w:uiPriority w:val="59"/>
    <w:rsid w:val="002A78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286">
      <w:bodyDiv w:val="1"/>
      <w:marLeft w:val="24"/>
      <w:marRight w:val="2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919">
                  <w:marLeft w:val="1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uwors\AppData\Local\Temp\OneNote\1-2\SpecExplorerRelease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80BE0972F0547AC84ECD0800A9F32" ma:contentTypeVersion="6" ma:contentTypeDescription="Create a new document." ma:contentTypeScope="" ma:versionID="9826e605e381094d92525a3caf4cafe5">
  <xsd:schema xmlns:xsd="http://www.w3.org/2001/XMLSchema" xmlns:p="http://schemas.microsoft.com/office/2006/metadata/properties" xmlns:ns2="3ef28525-5baa-44b1-a421-480e2319c42c" xmlns:ns3="44281523-e0ea-4242-b0a4-0f01def66d47" targetNamespace="http://schemas.microsoft.com/office/2006/metadata/properties" ma:root="true" ma:fieldsID="a4a3bf5a585128396dfa06a2b67f44b6" ns2:_="" ns3:_="">
    <xsd:import namespace="3ef28525-5baa-44b1-a421-480e2319c42c"/>
    <xsd:import namespace="44281523-e0ea-4242-b0a4-0f01def66d47"/>
    <xsd:element name="properties">
      <xsd:complexType>
        <xsd:sequence>
          <xsd:element name="documentManagement">
            <xsd:complexType>
              <xsd:all>
                <xsd:element ref="ns2:Category"/>
                <xsd:element ref="ns3:Sprint"/>
                <xsd:element ref="ns3:Disciplin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ef28525-5baa-44b1-a421-480e2319c42c" elementFormDefault="qualified">
    <xsd:import namespace="http://schemas.microsoft.com/office/2006/documentManagement/types"/>
    <xsd:element name="Category" ma:index="8" ma:displayName="Category" ma:default="Other" ma:format="Dropdown" ma:internalName="Category">
      <xsd:simpleType>
        <xsd:restriction base="dms:Choice">
          <xsd:enumeration value="Guideline"/>
          <xsd:enumeration value="Template"/>
          <xsd:enumeration value="Dev Spec"/>
          <xsd:enumeration value="Test Spec"/>
          <xsd:enumeration value="Schedule"/>
          <xsd:enumeration value="Test Result"/>
          <xsd:enumeration value="Test Report"/>
          <xsd:enumeration value="Release Notes"/>
          <xsd:enumeration value="Training"/>
          <xsd:enumeration value="Status Report"/>
          <xsd:enumeration value="Archive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44281523-e0ea-4242-b0a4-0f01def66d47" elementFormDefault="qualified">
    <xsd:import namespace="http://schemas.microsoft.com/office/2006/documentManagement/types"/>
    <xsd:element name="Sprint" ma:index="9" ma:displayName="Sprint" ma:format="Dropdown" ma:internalName="Sprint">
      <xsd:simpleType>
        <xsd:restriction base="dms:Choice">
          <xsd:enumeration value="N/A"/>
          <xsd:enumeration value="Sprint 1"/>
          <xsd:enumeration value="Sprint 2"/>
          <xsd:enumeration value="Sprint 3"/>
          <xsd:enumeration value="Sprint 4"/>
          <xsd:enumeration value="Sprint 5"/>
          <xsd:enumeration value="Sprint 6"/>
          <xsd:enumeration value="Sprint 7"/>
          <xsd:enumeration value="Sprint 8"/>
          <xsd:enumeration value="Sprint 9"/>
        </xsd:restriction>
      </xsd:simpleType>
    </xsd:element>
    <xsd:element name="Discipline" ma:index="10" ma:displayName="Discipline" ma:format="Dropdown" ma:internalName="Discipline">
      <xsd:simpleType>
        <xsd:restriction base="dms:Choice">
          <xsd:enumeration value="PM"/>
          <xsd:enumeration value="Dev"/>
          <xsd:enumeration value="Test"/>
          <xsd:enumeration value="N/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3ef28525-5baa-44b1-a421-480e2319c42c">Release Notes</Category>
    <Sprint xmlns="44281523-e0ea-4242-b0a4-0f01def66d47">Sprint 6</Sprint>
    <Discipline xmlns="44281523-e0ea-4242-b0a4-0f01def66d47">N/A</Disciplin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32CE-64F4-403F-8AC3-2224ADFE6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28525-5baa-44b1-a421-480e2319c42c"/>
    <ds:schemaRef ds:uri="44281523-e0ea-4242-b0a4-0f01def66d4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2385B51-6958-428C-8B04-C783C3AE2C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50D456D-A6F7-4B75-B5D4-DC97259B3F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5586F9-A3EF-4BEE-8868-4DD131D4A8AA}">
  <ds:schemaRefs>
    <ds:schemaRef ds:uri="http://schemas.microsoft.com/office/2006/metadata/properties"/>
    <ds:schemaRef ds:uri="http://schemas.microsoft.com/office/infopath/2007/PartnerControls"/>
    <ds:schemaRef ds:uri="3ef28525-5baa-44b1-a421-480e2319c42c"/>
    <ds:schemaRef ds:uri="44281523-e0ea-4242-b0a4-0f01def66d47"/>
  </ds:schemaRefs>
</ds:datastoreItem>
</file>

<file path=customXml/itemProps5.xml><?xml version="1.0" encoding="utf-8"?>
<ds:datastoreItem xmlns:ds="http://schemas.openxmlformats.org/officeDocument/2006/customXml" ds:itemID="{A8F13398-9DA9-4313-9D9F-A08F1F28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SpecExplorerReleaseNotes.dotx</Template>
  <TotalTime>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 Stack SDK Release Notes Sprint 5</vt:lpstr>
    </vt:vector>
  </TitlesOfParts>
  <Company>Microsoft</Company>
  <LinksUpToDate>false</LinksUpToDate>
  <CharactersWithSpaces>1338</CharactersWithSpaces>
  <SharedDoc>false</SharedDoc>
  <HLinks>
    <vt:vector size="48" baseType="variant"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_Toc262752590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_Toc262752589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_Toc262752588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_Toc262752587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_Toc262752586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_Toc262752585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_Toc262752584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_Toc262752583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Stack SDK Release Notes Sprint 5</dc:title>
  <dc:creator>Neil Wang</dc:creator>
  <cp:lastModifiedBy>Bin Zhao</cp:lastModifiedBy>
  <cp:revision>6</cp:revision>
  <cp:lastPrinted>2009-06-04T22:47:00Z</cp:lastPrinted>
  <dcterms:created xsi:type="dcterms:W3CDTF">2010-11-26T07:20:00Z</dcterms:created>
  <dcterms:modified xsi:type="dcterms:W3CDTF">2011-04-21T09:43:00Z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0x0101008CA80BE0972F0547AC84ECD0800A9F32</vt:lpwstr>
  </property>
  <property fmtid="{D5CDD505-2E9C-101B-9397-08002B2CF9AE}" pid="3" name="TemplateUrl">
    <vt:lpwstr/>
  </property>
  <property fmtid="{D5CDD505-2E9C-101B-9397-08002B2CF9AE}" pid="4" name="Order">
    <vt:r8>2300</vt:r8>
  </property>
  <property fmtid="{D5CDD505-2E9C-101B-9397-08002B2CF9AE}" pid="5" name="xd_ProgID">
    <vt:lpwstr/>
  </property>
  <property fmtid="{D5CDD505-2E9C-101B-9397-08002B2CF9AE}" pid="6" name="_CopySource">
    <vt:lpwstr>http://sharepoint/sites/pt3/specexplorer/In Progress/Spec Explorer Sprint 9 Release Notes.docx</vt:lpwstr>
  </property>
  <property fmtid="{D5CDD505-2E9C-101B-9397-08002B2CF9AE}" pid="7" name="ContentType">
    <vt:lpwstr>Document</vt:lpwstr>
  </property>
</Properties>
</file>